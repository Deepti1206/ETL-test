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D12E5" w14:textId="77777777" w:rsidR="003D5ECF" w:rsidRDefault="003D5ECF" w:rsidP="003D5ECF">
      <w:pPr>
        <w:pStyle w:val="SectionTitle"/>
      </w:pPr>
      <w:sdt>
        <w:sdtPr>
          <w:rPr>
            <w:rFonts w:asciiTheme="minorHAnsi" w:eastAsiaTheme="minorEastAsia" w:hAnsiTheme="minorHAnsi" w:cstheme="minorBidi"/>
          </w:rPr>
          <w:alias w:val="Section title:"/>
          <w:tag w:val="Section title:"/>
          <w:id w:val="984196707"/>
          <w:placeholder>
            <w:docPart w:val="8506EBB4866E6B4591929FA8BFCE43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3D5ECF">
            <w:rPr>
              <w:rFonts w:asciiTheme="minorHAnsi" w:eastAsiaTheme="minorEastAsia" w:hAnsiTheme="minorHAnsi" w:cstheme="minorBidi"/>
            </w:rPr>
            <w:t>Assignment 1: Examine Movie Dataset</w:t>
          </w:r>
          <w:r w:rsidRPr="003D5ECF">
            <w:rPr>
              <w:rFonts w:asciiTheme="minorHAnsi" w:eastAsiaTheme="minorEastAsia" w:hAnsiTheme="minorHAnsi" w:cstheme="minorBidi"/>
            </w:rPr>
            <w:br/>
            <w:t xml:space="preserve">Deepti V. </w:t>
          </w:r>
          <w:proofErr w:type="spellStart"/>
          <w:r w:rsidRPr="003D5ECF">
            <w:rPr>
              <w:rFonts w:asciiTheme="minorHAnsi" w:eastAsiaTheme="minorEastAsia" w:hAnsiTheme="minorHAnsi" w:cstheme="minorBidi"/>
            </w:rPr>
            <w:t>Khandagale</w:t>
          </w:r>
          <w:proofErr w:type="spellEnd"/>
          <w:r>
            <w:br/>
          </w:r>
          <w:r w:rsidRPr="003D5ECF">
            <w:rPr>
              <w:rFonts w:asciiTheme="minorHAnsi" w:eastAsiaTheme="minorEastAsia" w:hAnsiTheme="minorHAnsi" w:cstheme="minorBidi"/>
            </w:rPr>
            <w:t>G # G01353007</w:t>
          </w:r>
          <w:r>
            <w:rPr>
              <w:rFonts w:asciiTheme="minorHAnsi" w:eastAsiaTheme="minorEastAsia" w:hAnsiTheme="minorHAnsi" w:cstheme="minorBidi"/>
            </w:rPr>
            <w:br/>
          </w:r>
          <w:r w:rsidRPr="003D5ECF">
            <w:rPr>
              <w:rFonts w:asciiTheme="minorHAnsi" w:eastAsiaTheme="minorEastAsia" w:hAnsiTheme="minorHAnsi" w:cstheme="minorBidi"/>
            </w:rPr>
            <w:t>AIT 580 DL4</w:t>
          </w:r>
        </w:sdtContent>
      </w:sdt>
    </w:p>
    <w:p w14:paraId="737A9EB3" w14:textId="77777777" w:rsidR="003D5ECF" w:rsidRDefault="003D5ECF" w:rsidP="003D5ECF">
      <w:pPr>
        <w:pStyle w:val="Heading1"/>
      </w:pPr>
      <w:r w:rsidRPr="00BC0F9D">
        <w:rPr>
          <w:rFonts w:ascii="Times New Roman" w:eastAsia="Times New Roman" w:hAnsi="Times New Roman" w:cs="Times New Roman"/>
          <w:kern w:val="0"/>
          <w:lang w:eastAsia="en-US"/>
        </w:rPr>
        <w:t>1.</w:t>
      </w:r>
      <w:r w:rsidRPr="00BC0F9D">
        <w:rPr>
          <w:rFonts w:ascii="Times New Roman" w:eastAsia="Times New Roman" w:hAnsi="Times New Roman" w:cs="Times New Roman"/>
          <w:kern w:val="0"/>
          <w:lang w:eastAsia="en-US"/>
        </w:rPr>
        <w:tab/>
        <w:t>Identify the data type for each of the attribute/column, and explain your reason of selecting data type for each attribute/column.</w:t>
      </w:r>
    </w:p>
    <w:p w14:paraId="42272C1E" w14:textId="77777777" w:rsidR="003D5ECF" w:rsidRDefault="003D5ECF" w:rsidP="003D5ECF">
      <w:pPr>
        <w:pStyle w:val="NoSpacing"/>
      </w:pPr>
      <w:r>
        <w:t>Table 1</w:t>
      </w:r>
    </w:p>
    <w:p w14:paraId="73D46046" w14:textId="77777777" w:rsidR="003D5ECF" w:rsidRPr="00C0601E" w:rsidRDefault="003D5ECF" w:rsidP="003D5ECF">
      <w:pPr>
        <w:pStyle w:val="NoSpacing"/>
        <w:rPr>
          <w:rStyle w:val="Emphasis"/>
          <w:i w:val="0"/>
          <w:iCs w:val="0"/>
        </w:rPr>
      </w:pPr>
      <w:r>
        <w:t>Data types of the attributes</w:t>
      </w:r>
    </w:p>
    <w:tbl>
      <w:tblPr>
        <w:tblStyle w:val="APAReport"/>
        <w:tblW w:w="0" w:type="auto"/>
        <w:tblLook w:val="04A0" w:firstRow="1" w:lastRow="0" w:firstColumn="1" w:lastColumn="0" w:noHBand="0" w:noVBand="1"/>
        <w:tblDescription w:val="Sample table with 5 columns"/>
      </w:tblPr>
      <w:tblGrid>
        <w:gridCol w:w="2900"/>
        <w:gridCol w:w="2105"/>
        <w:gridCol w:w="4140"/>
      </w:tblGrid>
      <w:tr w:rsidR="003D5ECF" w:rsidRPr="00BF4184" w14:paraId="49A716D3" w14:textId="77777777" w:rsidTr="00930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tcW w:w="2900" w:type="dxa"/>
          </w:tcPr>
          <w:p w14:paraId="357E546B" w14:textId="77777777" w:rsidR="003D5ECF" w:rsidRPr="00BF4184" w:rsidRDefault="003D5ECF" w:rsidP="0093017F">
            <w:r>
              <w:t>Attributes</w:t>
            </w:r>
          </w:p>
        </w:tc>
        <w:tc>
          <w:tcPr>
            <w:tcW w:w="2105" w:type="dxa"/>
          </w:tcPr>
          <w:p w14:paraId="4A79516E" w14:textId="77777777" w:rsidR="003D5ECF" w:rsidRPr="00BF4184" w:rsidRDefault="003D5ECF" w:rsidP="0093017F">
            <w:r>
              <w:t>Data type</w:t>
            </w:r>
          </w:p>
        </w:tc>
        <w:tc>
          <w:tcPr>
            <w:tcW w:w="4140" w:type="dxa"/>
          </w:tcPr>
          <w:p w14:paraId="2B35CA85" w14:textId="77777777" w:rsidR="003D5ECF" w:rsidRPr="00BF4184" w:rsidRDefault="003D5ECF" w:rsidP="0093017F">
            <w:r>
              <w:t>Reasons</w:t>
            </w:r>
          </w:p>
        </w:tc>
      </w:tr>
      <w:tr w:rsidR="003D5ECF" w:rsidRPr="00BF4184" w14:paraId="6EAAC427" w14:textId="77777777" w:rsidTr="0093017F">
        <w:trPr>
          <w:trHeight w:val="298"/>
        </w:trPr>
        <w:tc>
          <w:tcPr>
            <w:tcW w:w="2900" w:type="dxa"/>
          </w:tcPr>
          <w:p w14:paraId="2A237392" w14:textId="77777777" w:rsidR="003D5ECF" w:rsidRPr="00BF4184" w:rsidRDefault="003D5ECF" w:rsidP="0093017F">
            <w:proofErr w:type="spellStart"/>
            <w:r w:rsidRPr="00246ED8">
              <w:rPr>
                <w:color w:val="000000"/>
              </w:rPr>
              <w:t>director_name</w:t>
            </w:r>
            <w:proofErr w:type="spellEnd"/>
          </w:p>
        </w:tc>
        <w:tc>
          <w:tcPr>
            <w:tcW w:w="2105" w:type="dxa"/>
          </w:tcPr>
          <w:p w14:paraId="2D15767E" w14:textId="77777777" w:rsidR="003D5ECF" w:rsidRPr="00BF4184" w:rsidRDefault="003D5ECF" w:rsidP="0093017F">
            <w:r w:rsidRPr="00246ED8">
              <w:rPr>
                <w:color w:val="000000"/>
              </w:rPr>
              <w:t>Nominal</w:t>
            </w:r>
          </w:p>
        </w:tc>
        <w:tc>
          <w:tcPr>
            <w:tcW w:w="4140" w:type="dxa"/>
          </w:tcPr>
          <w:p w14:paraId="2B6F7A12" w14:textId="77777777" w:rsidR="003D5ECF" w:rsidRPr="00BF4184" w:rsidRDefault="003D5ECF" w:rsidP="0093017F">
            <w:pPr>
              <w:jc w:val="both"/>
            </w:pPr>
            <w:r w:rsidRPr="00246ED8">
              <w:rPr>
                <w:color w:val="000000"/>
              </w:rPr>
              <w:t xml:space="preserve">Director name </w:t>
            </w:r>
            <w:r>
              <w:rPr>
                <w:color w:val="000000"/>
              </w:rPr>
              <w:t xml:space="preserve">column contains the name of the director of the movies. </w:t>
            </w:r>
            <w:r w:rsidRPr="00246ED8">
              <w:rPr>
                <w:color w:val="000000"/>
              </w:rPr>
              <w:t>There is no order or size of data</w:t>
            </w:r>
            <w:r>
              <w:rPr>
                <w:color w:val="000000"/>
              </w:rPr>
              <w:t>, it is a nominal data type</w:t>
            </w:r>
          </w:p>
        </w:tc>
      </w:tr>
      <w:tr w:rsidR="003D5ECF" w:rsidRPr="00BF4184" w14:paraId="3E066FE4" w14:textId="77777777" w:rsidTr="0093017F">
        <w:trPr>
          <w:trHeight w:val="298"/>
        </w:trPr>
        <w:tc>
          <w:tcPr>
            <w:tcW w:w="2900" w:type="dxa"/>
          </w:tcPr>
          <w:p w14:paraId="2833EE2D" w14:textId="77777777" w:rsidR="003D5ECF" w:rsidRPr="00BF4184" w:rsidRDefault="003D5ECF" w:rsidP="0093017F">
            <w:r w:rsidRPr="00246ED8">
              <w:rPr>
                <w:color w:val="000000"/>
              </w:rPr>
              <w:t>duration</w:t>
            </w:r>
          </w:p>
        </w:tc>
        <w:tc>
          <w:tcPr>
            <w:tcW w:w="2105" w:type="dxa"/>
          </w:tcPr>
          <w:p w14:paraId="6B44FE4D" w14:textId="77777777" w:rsidR="003D5ECF" w:rsidRPr="00BF4184" w:rsidRDefault="003D5ECF" w:rsidP="0093017F">
            <w:r w:rsidRPr="00246ED8">
              <w:rPr>
                <w:color w:val="000000"/>
              </w:rPr>
              <w:t>Ratio</w:t>
            </w:r>
          </w:p>
        </w:tc>
        <w:tc>
          <w:tcPr>
            <w:tcW w:w="4140" w:type="dxa"/>
          </w:tcPr>
          <w:p w14:paraId="50DCB487" w14:textId="77777777" w:rsidR="003D5ECF" w:rsidRPr="00BF4184" w:rsidRDefault="003D5ECF" w:rsidP="0093017F">
            <w:pPr>
              <w:jc w:val="both"/>
            </w:pPr>
            <w:r w:rsidRPr="00246ED8">
              <w:rPr>
                <w:color w:val="000000"/>
              </w:rPr>
              <w:t>Duration</w:t>
            </w:r>
            <w:r>
              <w:rPr>
                <w:color w:val="000000"/>
              </w:rPr>
              <w:t xml:space="preserve"> column contains the length of the movie in minutes. As the data </w:t>
            </w:r>
            <w:r w:rsidRPr="00246ED8">
              <w:rPr>
                <w:color w:val="000000"/>
              </w:rPr>
              <w:t>is comparable and measurable</w:t>
            </w:r>
            <w:r>
              <w:rPr>
                <w:color w:val="000000"/>
              </w:rPr>
              <w:t>, it is ratio data type</w:t>
            </w:r>
          </w:p>
        </w:tc>
      </w:tr>
      <w:tr w:rsidR="003D5ECF" w:rsidRPr="00BF4184" w14:paraId="001AF8EE" w14:textId="77777777" w:rsidTr="0093017F">
        <w:trPr>
          <w:trHeight w:val="298"/>
        </w:trPr>
        <w:tc>
          <w:tcPr>
            <w:tcW w:w="2900" w:type="dxa"/>
          </w:tcPr>
          <w:p w14:paraId="17FF574C" w14:textId="77777777" w:rsidR="003D5ECF" w:rsidRPr="00BF4184" w:rsidRDefault="003D5ECF" w:rsidP="0093017F">
            <w:r w:rsidRPr="00246ED8">
              <w:rPr>
                <w:color w:val="000000"/>
              </w:rPr>
              <w:t>actor_2_name</w:t>
            </w:r>
          </w:p>
        </w:tc>
        <w:tc>
          <w:tcPr>
            <w:tcW w:w="2105" w:type="dxa"/>
          </w:tcPr>
          <w:p w14:paraId="39C4AD71" w14:textId="77777777" w:rsidR="003D5ECF" w:rsidRPr="00BF4184" w:rsidRDefault="003D5ECF" w:rsidP="0093017F">
            <w:r w:rsidRPr="00246ED8">
              <w:rPr>
                <w:color w:val="000000"/>
              </w:rPr>
              <w:t>Nominal</w:t>
            </w:r>
          </w:p>
        </w:tc>
        <w:tc>
          <w:tcPr>
            <w:tcW w:w="4140" w:type="dxa"/>
          </w:tcPr>
          <w:p w14:paraId="493E8FAF" w14:textId="77777777" w:rsidR="003D5ECF" w:rsidRPr="00BF4184" w:rsidRDefault="003D5ECF" w:rsidP="0093017F">
            <w:pPr>
              <w:jc w:val="both"/>
            </w:pPr>
            <w:r w:rsidRPr="00246ED8">
              <w:rPr>
                <w:color w:val="000000"/>
              </w:rPr>
              <w:t xml:space="preserve">Actor 2 name </w:t>
            </w:r>
            <w:r>
              <w:rPr>
                <w:color w:val="000000"/>
              </w:rPr>
              <w:t xml:space="preserve">column contains the name of the second actor in the movie. There </w:t>
            </w:r>
            <w:r w:rsidRPr="00246ED8">
              <w:rPr>
                <w:color w:val="000000"/>
              </w:rPr>
              <w:t>is no order or size of data</w:t>
            </w:r>
            <w:r>
              <w:rPr>
                <w:color w:val="000000"/>
              </w:rPr>
              <w:t>, it is a nominal data type</w:t>
            </w:r>
          </w:p>
        </w:tc>
      </w:tr>
      <w:tr w:rsidR="003D5ECF" w:rsidRPr="00BF4184" w14:paraId="6149A9FC" w14:textId="77777777" w:rsidTr="0093017F">
        <w:trPr>
          <w:trHeight w:val="298"/>
        </w:trPr>
        <w:tc>
          <w:tcPr>
            <w:tcW w:w="2900" w:type="dxa"/>
          </w:tcPr>
          <w:p w14:paraId="25CC7976" w14:textId="77777777" w:rsidR="003D5ECF" w:rsidRPr="00BF4184" w:rsidRDefault="003D5ECF" w:rsidP="0093017F">
            <w:r w:rsidRPr="00246ED8">
              <w:rPr>
                <w:color w:val="000000"/>
              </w:rPr>
              <w:t>genres</w:t>
            </w:r>
          </w:p>
        </w:tc>
        <w:tc>
          <w:tcPr>
            <w:tcW w:w="2105" w:type="dxa"/>
          </w:tcPr>
          <w:p w14:paraId="305C63C9" w14:textId="77777777" w:rsidR="003D5ECF" w:rsidRPr="00BF4184" w:rsidRDefault="003D5ECF" w:rsidP="0093017F">
            <w:r w:rsidRPr="00246ED8">
              <w:rPr>
                <w:color w:val="000000"/>
              </w:rPr>
              <w:t>Nominal</w:t>
            </w:r>
          </w:p>
        </w:tc>
        <w:tc>
          <w:tcPr>
            <w:tcW w:w="4140" w:type="dxa"/>
          </w:tcPr>
          <w:p w14:paraId="636CD58F" w14:textId="77777777" w:rsidR="003D5ECF" w:rsidRPr="00BF4184" w:rsidRDefault="003D5ECF" w:rsidP="0093017F">
            <w:pPr>
              <w:jc w:val="both"/>
            </w:pPr>
            <w:r w:rsidRPr="00246ED8">
              <w:rPr>
                <w:color w:val="000000"/>
              </w:rPr>
              <w:t>Genres</w:t>
            </w:r>
            <w:r>
              <w:rPr>
                <w:color w:val="000000"/>
              </w:rPr>
              <w:t xml:space="preserve"> column contains</w:t>
            </w:r>
            <w:r w:rsidRPr="00246ED8">
              <w:rPr>
                <w:color w:val="000000"/>
              </w:rPr>
              <w:t xml:space="preserve"> the category of the movie</w:t>
            </w:r>
            <w:r>
              <w:rPr>
                <w:color w:val="000000"/>
              </w:rPr>
              <w:t xml:space="preserve">. There </w:t>
            </w:r>
            <w:r w:rsidRPr="00246ED8">
              <w:rPr>
                <w:color w:val="000000"/>
              </w:rPr>
              <w:t>is no order or size</w:t>
            </w:r>
            <w:r>
              <w:rPr>
                <w:color w:val="000000"/>
              </w:rPr>
              <w:t>, it is a nominal data type</w:t>
            </w:r>
          </w:p>
        </w:tc>
      </w:tr>
      <w:tr w:rsidR="003D5ECF" w:rsidRPr="00BF4184" w14:paraId="08ADD785" w14:textId="77777777" w:rsidTr="0093017F">
        <w:trPr>
          <w:trHeight w:val="298"/>
        </w:trPr>
        <w:tc>
          <w:tcPr>
            <w:tcW w:w="2900" w:type="dxa"/>
          </w:tcPr>
          <w:p w14:paraId="620B1CFC" w14:textId="77777777" w:rsidR="003D5ECF" w:rsidRPr="00BF4184" w:rsidRDefault="003D5ECF" w:rsidP="0093017F">
            <w:r w:rsidRPr="00246ED8">
              <w:rPr>
                <w:color w:val="000000"/>
              </w:rPr>
              <w:t>actor_1_name</w:t>
            </w:r>
          </w:p>
        </w:tc>
        <w:tc>
          <w:tcPr>
            <w:tcW w:w="2105" w:type="dxa"/>
          </w:tcPr>
          <w:p w14:paraId="5F63D3B9" w14:textId="77777777" w:rsidR="003D5ECF" w:rsidRPr="00BF4184" w:rsidRDefault="003D5ECF" w:rsidP="0093017F">
            <w:r w:rsidRPr="00246ED8">
              <w:rPr>
                <w:color w:val="000000"/>
              </w:rPr>
              <w:t>Nominal</w:t>
            </w:r>
          </w:p>
        </w:tc>
        <w:tc>
          <w:tcPr>
            <w:tcW w:w="4140" w:type="dxa"/>
          </w:tcPr>
          <w:p w14:paraId="13BE5ACB" w14:textId="77777777" w:rsidR="003D5ECF" w:rsidRPr="00BF4184" w:rsidRDefault="003D5ECF" w:rsidP="0093017F">
            <w:pPr>
              <w:jc w:val="both"/>
            </w:pPr>
            <w:r w:rsidRPr="00246ED8">
              <w:rPr>
                <w:color w:val="000000"/>
              </w:rPr>
              <w:t xml:space="preserve">Actor </w:t>
            </w:r>
            <w:r>
              <w:rPr>
                <w:color w:val="000000"/>
              </w:rPr>
              <w:t xml:space="preserve">1 </w:t>
            </w:r>
            <w:r w:rsidRPr="00246ED8">
              <w:rPr>
                <w:color w:val="000000"/>
              </w:rPr>
              <w:t xml:space="preserve">name </w:t>
            </w:r>
            <w:r>
              <w:rPr>
                <w:color w:val="000000"/>
              </w:rPr>
              <w:t xml:space="preserve">column contains the name of the first actor in the movie. There </w:t>
            </w:r>
            <w:r w:rsidRPr="00246ED8">
              <w:rPr>
                <w:color w:val="000000"/>
              </w:rPr>
              <w:t>is no order or size</w:t>
            </w:r>
            <w:r>
              <w:rPr>
                <w:color w:val="000000"/>
              </w:rPr>
              <w:t xml:space="preserve">, it is a nominal data type </w:t>
            </w:r>
          </w:p>
        </w:tc>
      </w:tr>
      <w:tr w:rsidR="003D5ECF" w:rsidRPr="00BF4184" w14:paraId="6DD0B83A" w14:textId="77777777" w:rsidTr="0093017F">
        <w:trPr>
          <w:trHeight w:val="298"/>
        </w:trPr>
        <w:tc>
          <w:tcPr>
            <w:tcW w:w="2900" w:type="dxa"/>
          </w:tcPr>
          <w:p w14:paraId="1031BE85" w14:textId="77777777" w:rsidR="003D5ECF" w:rsidRPr="00BF4184" w:rsidRDefault="003D5ECF" w:rsidP="0093017F">
            <w:proofErr w:type="spellStart"/>
            <w:r w:rsidRPr="00246ED8">
              <w:rPr>
                <w:color w:val="000000"/>
              </w:rPr>
              <w:t>movie_title</w:t>
            </w:r>
            <w:proofErr w:type="spellEnd"/>
          </w:p>
        </w:tc>
        <w:tc>
          <w:tcPr>
            <w:tcW w:w="2105" w:type="dxa"/>
          </w:tcPr>
          <w:p w14:paraId="5F66A671" w14:textId="77777777" w:rsidR="003D5ECF" w:rsidRPr="00BF4184" w:rsidRDefault="003D5ECF" w:rsidP="0093017F">
            <w:r w:rsidRPr="00246ED8">
              <w:rPr>
                <w:color w:val="000000"/>
              </w:rPr>
              <w:t>Nominal</w:t>
            </w:r>
          </w:p>
        </w:tc>
        <w:tc>
          <w:tcPr>
            <w:tcW w:w="4140" w:type="dxa"/>
          </w:tcPr>
          <w:p w14:paraId="000C2AC0" w14:textId="77777777" w:rsidR="003D5ECF" w:rsidRPr="00BF4184" w:rsidRDefault="003D5ECF" w:rsidP="0093017F">
            <w:pPr>
              <w:jc w:val="both"/>
            </w:pPr>
            <w:r w:rsidRPr="00246ED8">
              <w:rPr>
                <w:color w:val="000000"/>
              </w:rPr>
              <w:t xml:space="preserve">Movie tittle </w:t>
            </w:r>
            <w:r>
              <w:rPr>
                <w:color w:val="000000"/>
              </w:rPr>
              <w:t>column contains</w:t>
            </w:r>
            <w:r w:rsidRPr="00246ED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the name of the movie. There </w:t>
            </w:r>
            <w:r w:rsidRPr="00246ED8">
              <w:rPr>
                <w:color w:val="000000"/>
              </w:rPr>
              <w:t>is no order or size</w:t>
            </w:r>
            <w:r>
              <w:rPr>
                <w:color w:val="000000"/>
              </w:rPr>
              <w:t>, it is a nominal data type</w:t>
            </w:r>
          </w:p>
        </w:tc>
      </w:tr>
      <w:tr w:rsidR="003D5ECF" w:rsidRPr="00BF4184" w14:paraId="70CED40A" w14:textId="77777777" w:rsidTr="0093017F">
        <w:trPr>
          <w:trHeight w:val="298"/>
        </w:trPr>
        <w:tc>
          <w:tcPr>
            <w:tcW w:w="2900" w:type="dxa"/>
          </w:tcPr>
          <w:p w14:paraId="7B3876EA" w14:textId="77777777" w:rsidR="003D5ECF" w:rsidRDefault="003D5ECF" w:rsidP="0093017F">
            <w:proofErr w:type="spellStart"/>
            <w:r w:rsidRPr="00246ED8">
              <w:rPr>
                <w:color w:val="000000"/>
              </w:rPr>
              <w:t>num_voted_users</w:t>
            </w:r>
            <w:proofErr w:type="spellEnd"/>
          </w:p>
        </w:tc>
        <w:tc>
          <w:tcPr>
            <w:tcW w:w="2105" w:type="dxa"/>
          </w:tcPr>
          <w:p w14:paraId="4036E193" w14:textId="77777777" w:rsidR="003D5ECF" w:rsidRDefault="003D5ECF" w:rsidP="0093017F">
            <w:r w:rsidRPr="00246ED8">
              <w:rPr>
                <w:color w:val="000000"/>
              </w:rPr>
              <w:t>Ratio</w:t>
            </w:r>
          </w:p>
        </w:tc>
        <w:tc>
          <w:tcPr>
            <w:tcW w:w="4140" w:type="dxa"/>
          </w:tcPr>
          <w:p w14:paraId="147893E7" w14:textId="77777777" w:rsidR="003D5ECF" w:rsidRDefault="003D5ECF" w:rsidP="0093017F">
            <w:pPr>
              <w:jc w:val="both"/>
            </w:pPr>
            <w:r w:rsidRPr="00246ED8">
              <w:rPr>
                <w:color w:val="000000"/>
              </w:rPr>
              <w:t>Number of voted users</w:t>
            </w:r>
            <w:r>
              <w:rPr>
                <w:color w:val="000000"/>
              </w:rPr>
              <w:t xml:space="preserve"> column contains </w:t>
            </w:r>
            <w:r w:rsidRPr="00246ED8">
              <w:rPr>
                <w:color w:val="000000"/>
              </w:rPr>
              <w:t>the count of votes by the user which is measurable and continuous</w:t>
            </w:r>
            <w:r>
              <w:rPr>
                <w:color w:val="000000"/>
              </w:rPr>
              <w:t xml:space="preserve"> TAs the data is measurable and continuous, it is ratio data type</w:t>
            </w:r>
          </w:p>
        </w:tc>
      </w:tr>
      <w:tr w:rsidR="003D5ECF" w:rsidRPr="00BF4184" w14:paraId="18865535" w14:textId="77777777" w:rsidTr="0093017F">
        <w:trPr>
          <w:trHeight w:val="298"/>
        </w:trPr>
        <w:tc>
          <w:tcPr>
            <w:tcW w:w="2900" w:type="dxa"/>
          </w:tcPr>
          <w:p w14:paraId="49A97CA4" w14:textId="77777777" w:rsidR="003D5ECF" w:rsidRDefault="003D5ECF" w:rsidP="0093017F">
            <w:r w:rsidRPr="00246ED8">
              <w:rPr>
                <w:color w:val="000000"/>
              </w:rPr>
              <w:t>actor_3_name</w:t>
            </w:r>
          </w:p>
        </w:tc>
        <w:tc>
          <w:tcPr>
            <w:tcW w:w="2105" w:type="dxa"/>
          </w:tcPr>
          <w:p w14:paraId="061F86E8" w14:textId="77777777" w:rsidR="003D5ECF" w:rsidRDefault="003D5ECF" w:rsidP="0093017F">
            <w:r w:rsidRPr="00246ED8">
              <w:rPr>
                <w:color w:val="000000"/>
              </w:rPr>
              <w:t>Nominal</w:t>
            </w:r>
          </w:p>
        </w:tc>
        <w:tc>
          <w:tcPr>
            <w:tcW w:w="4140" w:type="dxa"/>
          </w:tcPr>
          <w:p w14:paraId="02873845" w14:textId="77777777" w:rsidR="003D5ECF" w:rsidRDefault="003D5ECF" w:rsidP="0093017F">
            <w:pPr>
              <w:jc w:val="both"/>
            </w:pPr>
            <w:r w:rsidRPr="00246ED8">
              <w:rPr>
                <w:color w:val="000000"/>
              </w:rPr>
              <w:t xml:space="preserve">Actor </w:t>
            </w:r>
            <w:r>
              <w:rPr>
                <w:color w:val="000000"/>
              </w:rPr>
              <w:t>3</w:t>
            </w:r>
            <w:r w:rsidRPr="00246ED8">
              <w:rPr>
                <w:color w:val="000000"/>
              </w:rPr>
              <w:t xml:space="preserve"> name </w:t>
            </w:r>
            <w:r>
              <w:rPr>
                <w:color w:val="000000"/>
              </w:rPr>
              <w:t xml:space="preserve">column contains the name of the third actor in the movie. There </w:t>
            </w:r>
            <w:r w:rsidRPr="00246ED8">
              <w:rPr>
                <w:color w:val="000000"/>
              </w:rPr>
              <w:t xml:space="preserve">is </w:t>
            </w:r>
            <w:r w:rsidRPr="00246ED8">
              <w:rPr>
                <w:color w:val="000000"/>
              </w:rPr>
              <w:lastRenderedPageBreak/>
              <w:t>no order or size of data</w:t>
            </w:r>
            <w:r>
              <w:rPr>
                <w:color w:val="000000"/>
              </w:rPr>
              <w:t>, it is a nominal data type</w:t>
            </w:r>
          </w:p>
        </w:tc>
      </w:tr>
      <w:tr w:rsidR="003D5ECF" w:rsidRPr="00BF4184" w14:paraId="7931ABAB" w14:textId="77777777" w:rsidTr="0093017F">
        <w:trPr>
          <w:trHeight w:val="298"/>
        </w:trPr>
        <w:tc>
          <w:tcPr>
            <w:tcW w:w="2900" w:type="dxa"/>
          </w:tcPr>
          <w:p w14:paraId="747F9730" w14:textId="77777777" w:rsidR="003D5ECF" w:rsidRDefault="003D5ECF" w:rsidP="0093017F">
            <w:proofErr w:type="spellStart"/>
            <w:r w:rsidRPr="00246ED8">
              <w:rPr>
                <w:color w:val="000000"/>
              </w:rPr>
              <w:lastRenderedPageBreak/>
              <w:t>movie_imdb_link</w:t>
            </w:r>
            <w:proofErr w:type="spellEnd"/>
          </w:p>
        </w:tc>
        <w:tc>
          <w:tcPr>
            <w:tcW w:w="2105" w:type="dxa"/>
          </w:tcPr>
          <w:p w14:paraId="5DD80179" w14:textId="77777777" w:rsidR="003D5ECF" w:rsidRDefault="003D5ECF" w:rsidP="0093017F">
            <w:r w:rsidRPr="00246ED8">
              <w:rPr>
                <w:color w:val="000000"/>
              </w:rPr>
              <w:t>Nominal</w:t>
            </w:r>
          </w:p>
        </w:tc>
        <w:tc>
          <w:tcPr>
            <w:tcW w:w="4140" w:type="dxa"/>
          </w:tcPr>
          <w:p w14:paraId="42BD74AB" w14:textId="77777777" w:rsidR="003D5ECF" w:rsidRDefault="003D5ECF" w:rsidP="0093017F">
            <w:pPr>
              <w:jc w:val="both"/>
            </w:pPr>
            <w:r w:rsidRPr="00246ED8">
              <w:rPr>
                <w:color w:val="000000"/>
              </w:rPr>
              <w:t xml:space="preserve">Movie IMDB link </w:t>
            </w:r>
            <w:r>
              <w:rPr>
                <w:color w:val="000000"/>
              </w:rPr>
              <w:t xml:space="preserve">column contains </w:t>
            </w:r>
            <w:r w:rsidRPr="00246ED8">
              <w:rPr>
                <w:color w:val="000000"/>
              </w:rPr>
              <w:t>the address where the assigned movie will open and is discrete for each movie</w:t>
            </w:r>
            <w:r>
              <w:rPr>
                <w:color w:val="000000"/>
              </w:rPr>
              <w:t>, hence it is a nominal data type</w:t>
            </w:r>
          </w:p>
        </w:tc>
      </w:tr>
      <w:tr w:rsidR="003D5ECF" w:rsidRPr="00BF4184" w14:paraId="7D64A873" w14:textId="77777777" w:rsidTr="0093017F">
        <w:trPr>
          <w:trHeight w:val="298"/>
        </w:trPr>
        <w:tc>
          <w:tcPr>
            <w:tcW w:w="2900" w:type="dxa"/>
          </w:tcPr>
          <w:p w14:paraId="0193C060" w14:textId="77777777" w:rsidR="003D5ECF" w:rsidRDefault="003D5ECF" w:rsidP="0093017F">
            <w:proofErr w:type="spellStart"/>
            <w:r w:rsidRPr="00246ED8">
              <w:rPr>
                <w:color w:val="000000"/>
              </w:rPr>
              <w:t>num_user_for_reviews</w:t>
            </w:r>
            <w:proofErr w:type="spellEnd"/>
          </w:p>
        </w:tc>
        <w:tc>
          <w:tcPr>
            <w:tcW w:w="2105" w:type="dxa"/>
          </w:tcPr>
          <w:p w14:paraId="1C47E317" w14:textId="77777777" w:rsidR="003D5ECF" w:rsidRDefault="003D5ECF" w:rsidP="0093017F">
            <w:r w:rsidRPr="00246ED8">
              <w:rPr>
                <w:color w:val="000000"/>
              </w:rPr>
              <w:t>Ratio</w:t>
            </w:r>
          </w:p>
        </w:tc>
        <w:tc>
          <w:tcPr>
            <w:tcW w:w="4140" w:type="dxa"/>
          </w:tcPr>
          <w:p w14:paraId="0CDFB663" w14:textId="77777777" w:rsidR="003D5ECF" w:rsidRDefault="003D5ECF" w:rsidP="0093017F">
            <w:pPr>
              <w:jc w:val="both"/>
            </w:pPr>
            <w:r w:rsidRPr="00246ED8">
              <w:rPr>
                <w:color w:val="000000"/>
              </w:rPr>
              <w:t>Number of users for reviews</w:t>
            </w:r>
            <w:r>
              <w:rPr>
                <w:color w:val="000000"/>
              </w:rPr>
              <w:t xml:space="preserve"> column contains</w:t>
            </w:r>
            <w:r w:rsidRPr="00246ED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</w:t>
            </w:r>
            <w:r w:rsidRPr="00246ED8">
              <w:rPr>
                <w:color w:val="000000"/>
              </w:rPr>
              <w:t>he count of users who has reviewed the movie</w:t>
            </w:r>
            <w:r>
              <w:rPr>
                <w:color w:val="000000"/>
              </w:rPr>
              <w:t>. As the data is</w:t>
            </w:r>
            <w:r w:rsidRPr="00246ED8">
              <w:rPr>
                <w:color w:val="000000"/>
              </w:rPr>
              <w:t xml:space="preserve"> measurable and continuous</w:t>
            </w:r>
            <w:r>
              <w:rPr>
                <w:color w:val="000000"/>
              </w:rPr>
              <w:t>, it is a ratio data type</w:t>
            </w:r>
          </w:p>
        </w:tc>
      </w:tr>
      <w:tr w:rsidR="003D5ECF" w:rsidRPr="00BF4184" w14:paraId="4E1E0961" w14:textId="77777777" w:rsidTr="0093017F">
        <w:trPr>
          <w:trHeight w:val="298"/>
        </w:trPr>
        <w:tc>
          <w:tcPr>
            <w:tcW w:w="2900" w:type="dxa"/>
          </w:tcPr>
          <w:p w14:paraId="199F39FB" w14:textId="77777777" w:rsidR="003D5ECF" w:rsidRDefault="003D5ECF" w:rsidP="0093017F">
            <w:r w:rsidRPr="00246ED8">
              <w:rPr>
                <w:color w:val="000000"/>
              </w:rPr>
              <w:t>language</w:t>
            </w:r>
          </w:p>
        </w:tc>
        <w:tc>
          <w:tcPr>
            <w:tcW w:w="2105" w:type="dxa"/>
          </w:tcPr>
          <w:p w14:paraId="0C800729" w14:textId="77777777" w:rsidR="003D5ECF" w:rsidRDefault="003D5ECF" w:rsidP="0093017F">
            <w:r w:rsidRPr="00246ED8">
              <w:rPr>
                <w:color w:val="000000"/>
              </w:rPr>
              <w:t>Nominal</w:t>
            </w:r>
          </w:p>
        </w:tc>
        <w:tc>
          <w:tcPr>
            <w:tcW w:w="4140" w:type="dxa"/>
          </w:tcPr>
          <w:p w14:paraId="269F737B" w14:textId="77777777" w:rsidR="003D5ECF" w:rsidRDefault="003D5ECF" w:rsidP="0093017F">
            <w:pPr>
              <w:jc w:val="both"/>
            </w:pPr>
            <w:r w:rsidRPr="00246ED8">
              <w:rPr>
                <w:color w:val="000000"/>
              </w:rPr>
              <w:t xml:space="preserve">Language </w:t>
            </w:r>
            <w:r>
              <w:rPr>
                <w:color w:val="000000"/>
              </w:rPr>
              <w:t xml:space="preserve">column contains the language type used in the movie. There </w:t>
            </w:r>
            <w:r w:rsidRPr="00246ED8">
              <w:rPr>
                <w:color w:val="000000"/>
              </w:rPr>
              <w:t>is no order or size of data</w:t>
            </w:r>
            <w:r>
              <w:rPr>
                <w:color w:val="000000"/>
              </w:rPr>
              <w:t>, it is a nominal data type</w:t>
            </w:r>
          </w:p>
        </w:tc>
      </w:tr>
      <w:tr w:rsidR="003D5ECF" w:rsidRPr="00BF4184" w14:paraId="235BC8B6" w14:textId="77777777" w:rsidTr="0093017F">
        <w:trPr>
          <w:trHeight w:val="298"/>
        </w:trPr>
        <w:tc>
          <w:tcPr>
            <w:tcW w:w="2900" w:type="dxa"/>
          </w:tcPr>
          <w:p w14:paraId="715AA3F4" w14:textId="77777777" w:rsidR="003D5ECF" w:rsidRDefault="003D5ECF" w:rsidP="0093017F">
            <w:r w:rsidRPr="00246ED8">
              <w:rPr>
                <w:color w:val="000000"/>
              </w:rPr>
              <w:t>country</w:t>
            </w:r>
          </w:p>
        </w:tc>
        <w:tc>
          <w:tcPr>
            <w:tcW w:w="2105" w:type="dxa"/>
          </w:tcPr>
          <w:p w14:paraId="3D50C00D" w14:textId="77777777" w:rsidR="003D5ECF" w:rsidRDefault="003D5ECF" w:rsidP="0093017F">
            <w:r w:rsidRPr="00246ED8">
              <w:rPr>
                <w:color w:val="000000"/>
              </w:rPr>
              <w:t>Nominal</w:t>
            </w:r>
          </w:p>
        </w:tc>
        <w:tc>
          <w:tcPr>
            <w:tcW w:w="4140" w:type="dxa"/>
          </w:tcPr>
          <w:p w14:paraId="5DE488AA" w14:textId="77777777" w:rsidR="003D5ECF" w:rsidRDefault="003D5ECF" w:rsidP="0093017F">
            <w:pPr>
              <w:jc w:val="both"/>
            </w:pPr>
            <w:r w:rsidRPr="00246ED8">
              <w:rPr>
                <w:color w:val="000000"/>
              </w:rPr>
              <w:t>Country</w:t>
            </w:r>
            <w:r>
              <w:rPr>
                <w:color w:val="000000"/>
              </w:rPr>
              <w:t xml:space="preserve"> column contains the country where the movie is produced. There </w:t>
            </w:r>
            <w:r w:rsidRPr="00246ED8">
              <w:rPr>
                <w:color w:val="000000"/>
              </w:rPr>
              <w:t>is no order or size of data</w:t>
            </w:r>
            <w:r>
              <w:rPr>
                <w:color w:val="000000"/>
              </w:rPr>
              <w:t>, it is a nominal data type</w:t>
            </w:r>
          </w:p>
        </w:tc>
      </w:tr>
      <w:tr w:rsidR="003D5ECF" w:rsidRPr="00BF4184" w14:paraId="06463F30" w14:textId="77777777" w:rsidTr="0093017F">
        <w:trPr>
          <w:trHeight w:val="298"/>
        </w:trPr>
        <w:tc>
          <w:tcPr>
            <w:tcW w:w="2900" w:type="dxa"/>
          </w:tcPr>
          <w:p w14:paraId="132FB7A0" w14:textId="77777777" w:rsidR="003D5ECF" w:rsidRDefault="003D5ECF" w:rsidP="0093017F">
            <w:proofErr w:type="spellStart"/>
            <w:r w:rsidRPr="00246ED8">
              <w:rPr>
                <w:color w:val="000000"/>
              </w:rPr>
              <w:t>title_year</w:t>
            </w:r>
            <w:proofErr w:type="spellEnd"/>
          </w:p>
        </w:tc>
        <w:tc>
          <w:tcPr>
            <w:tcW w:w="2105" w:type="dxa"/>
          </w:tcPr>
          <w:p w14:paraId="28A42FDF" w14:textId="77777777" w:rsidR="003D5ECF" w:rsidRDefault="003D5ECF" w:rsidP="0093017F">
            <w:r w:rsidRPr="00246ED8">
              <w:rPr>
                <w:color w:val="000000"/>
              </w:rPr>
              <w:t>Interval</w:t>
            </w:r>
          </w:p>
        </w:tc>
        <w:tc>
          <w:tcPr>
            <w:tcW w:w="4140" w:type="dxa"/>
          </w:tcPr>
          <w:p w14:paraId="3DCD4113" w14:textId="77777777" w:rsidR="003D5ECF" w:rsidRDefault="003D5ECF" w:rsidP="0093017F">
            <w:pPr>
              <w:jc w:val="both"/>
            </w:pPr>
            <w:r w:rsidRPr="00246ED8">
              <w:rPr>
                <w:color w:val="000000"/>
              </w:rPr>
              <w:t xml:space="preserve">Title year </w:t>
            </w:r>
            <w:r>
              <w:rPr>
                <w:color w:val="000000"/>
              </w:rPr>
              <w:t>column contains</w:t>
            </w:r>
            <w:r w:rsidRPr="00246ED8">
              <w:rPr>
                <w:color w:val="000000"/>
              </w:rPr>
              <w:t xml:space="preserve"> the release date of the movie</w:t>
            </w:r>
            <w:r>
              <w:rPr>
                <w:color w:val="000000"/>
              </w:rPr>
              <w:t xml:space="preserve">. As the data is </w:t>
            </w:r>
            <w:r w:rsidRPr="00246ED8">
              <w:rPr>
                <w:color w:val="000000"/>
              </w:rPr>
              <w:t>continuous</w:t>
            </w:r>
            <w:r>
              <w:rPr>
                <w:color w:val="000000"/>
              </w:rPr>
              <w:t xml:space="preserve">, it is </w:t>
            </w:r>
            <w:proofErr w:type="spellStart"/>
            <w:proofErr w:type="gramStart"/>
            <w:r>
              <w:rPr>
                <w:color w:val="000000"/>
              </w:rPr>
              <w:t>a</w:t>
            </w:r>
            <w:proofErr w:type="spellEnd"/>
            <w:proofErr w:type="gramEnd"/>
            <w:r>
              <w:rPr>
                <w:color w:val="000000"/>
              </w:rPr>
              <w:t xml:space="preserve"> interval data type </w:t>
            </w:r>
          </w:p>
        </w:tc>
      </w:tr>
      <w:tr w:rsidR="003D5ECF" w:rsidRPr="00BF4184" w14:paraId="77B6EE44" w14:textId="77777777" w:rsidTr="0093017F">
        <w:trPr>
          <w:trHeight w:val="298"/>
        </w:trPr>
        <w:tc>
          <w:tcPr>
            <w:tcW w:w="2900" w:type="dxa"/>
          </w:tcPr>
          <w:p w14:paraId="4FF2BA47" w14:textId="77777777" w:rsidR="003D5ECF" w:rsidRDefault="003D5ECF" w:rsidP="0093017F">
            <w:proofErr w:type="spellStart"/>
            <w:r w:rsidRPr="00246ED8">
              <w:rPr>
                <w:color w:val="000000"/>
              </w:rPr>
              <w:t>imdb_score</w:t>
            </w:r>
            <w:proofErr w:type="spellEnd"/>
          </w:p>
        </w:tc>
        <w:tc>
          <w:tcPr>
            <w:tcW w:w="2105" w:type="dxa"/>
          </w:tcPr>
          <w:p w14:paraId="2DE10538" w14:textId="77777777" w:rsidR="003D5ECF" w:rsidRDefault="003D5ECF" w:rsidP="0093017F">
            <w:r w:rsidRPr="00246ED8">
              <w:rPr>
                <w:color w:val="000000"/>
              </w:rPr>
              <w:t>Ordinal</w:t>
            </w:r>
          </w:p>
        </w:tc>
        <w:tc>
          <w:tcPr>
            <w:tcW w:w="4140" w:type="dxa"/>
          </w:tcPr>
          <w:p w14:paraId="2C91FD80" w14:textId="77777777" w:rsidR="003D5ECF" w:rsidRDefault="003D5ECF" w:rsidP="0093017F">
            <w:pPr>
              <w:jc w:val="both"/>
            </w:pPr>
            <w:r w:rsidRPr="00246ED8">
              <w:rPr>
                <w:color w:val="000000"/>
              </w:rPr>
              <w:t>IMDB score</w:t>
            </w:r>
            <w:r>
              <w:rPr>
                <w:color w:val="000000"/>
              </w:rPr>
              <w:t xml:space="preserve"> column contains </w:t>
            </w:r>
            <w:r w:rsidRPr="00246ED8">
              <w:rPr>
                <w:color w:val="000000"/>
              </w:rPr>
              <w:t>the rating</w:t>
            </w:r>
            <w:r>
              <w:rPr>
                <w:color w:val="000000"/>
              </w:rPr>
              <w:t xml:space="preserve"> of the movie measured </w:t>
            </w:r>
            <w:r w:rsidRPr="00246ED8">
              <w:rPr>
                <w:color w:val="000000"/>
              </w:rPr>
              <w:t xml:space="preserve">on </w:t>
            </w:r>
            <w:r>
              <w:rPr>
                <w:color w:val="000000"/>
              </w:rPr>
              <w:t xml:space="preserve">a </w:t>
            </w:r>
            <w:r w:rsidRPr="00246ED8">
              <w:rPr>
                <w:color w:val="000000"/>
              </w:rPr>
              <w:t>scale</w:t>
            </w:r>
            <w:r>
              <w:rPr>
                <w:color w:val="000000"/>
              </w:rPr>
              <w:t xml:space="preserve">. As the data is </w:t>
            </w:r>
            <w:r w:rsidRPr="00246ED8">
              <w:rPr>
                <w:color w:val="000000"/>
              </w:rPr>
              <w:t>ordered and discrete</w:t>
            </w:r>
            <w:r>
              <w:rPr>
                <w:color w:val="000000"/>
              </w:rPr>
              <w:t>, it is ordinal data type</w:t>
            </w:r>
          </w:p>
        </w:tc>
      </w:tr>
    </w:tbl>
    <w:p w14:paraId="3FDF8D94" w14:textId="77777777" w:rsidR="003D5ECF" w:rsidRDefault="003D5ECF" w:rsidP="003D5ECF">
      <w:pPr>
        <w:ind w:firstLine="0"/>
      </w:pPr>
    </w:p>
    <w:p w14:paraId="7E474FBD" w14:textId="77777777" w:rsidR="003D5ECF" w:rsidRPr="00C31D30" w:rsidRDefault="003D5ECF" w:rsidP="003D5ECF">
      <w:pPr>
        <w:pStyle w:val="Heading2"/>
      </w:pPr>
      <w:r w:rsidRPr="00BC0F9D">
        <w:rPr>
          <w:rFonts w:ascii="Times New Roman" w:eastAsia="Times New Roman" w:hAnsi="Times New Roman" w:cs="Times New Roman"/>
          <w:color w:val="111111"/>
          <w:kern w:val="0"/>
          <w:bdr w:val="none" w:sz="0" w:space="0" w:color="auto" w:frame="1"/>
          <w:lang w:eastAsia="en-US"/>
        </w:rPr>
        <w:t>2.</w:t>
      </w:r>
      <w:r w:rsidRPr="00BC0F9D">
        <w:rPr>
          <w:rFonts w:ascii="Times New Roman" w:eastAsia="Times New Roman" w:hAnsi="Times New Roman" w:cs="Times New Roman"/>
          <w:color w:val="111111"/>
          <w:kern w:val="0"/>
          <w:bdr w:val="none" w:sz="0" w:space="0" w:color="auto" w:frame="1"/>
          <w:lang w:eastAsia="en-US"/>
        </w:rPr>
        <w:tab/>
        <w:t>Give one sample value for each data type from the dataset</w:t>
      </w:r>
    </w:p>
    <w:p w14:paraId="10CAF1DC" w14:textId="77777777" w:rsidR="003D5ECF" w:rsidRDefault="003D5ECF" w:rsidP="003D5ECF">
      <w:pPr>
        <w:pStyle w:val="NoSpacing"/>
      </w:pPr>
      <w:r>
        <w:t>There are four data type found in the Movie dataset. The data types with the sample values are as follows:</w:t>
      </w:r>
    </w:p>
    <w:p w14:paraId="54AD437C" w14:textId="77777777" w:rsidR="003D5ECF" w:rsidRPr="00C31D30" w:rsidRDefault="003D5ECF" w:rsidP="003D5ECF">
      <w:pPr>
        <w:pStyle w:val="Heading3"/>
      </w:pPr>
      <w:r>
        <w:t>Nominal data type</w:t>
      </w:r>
    </w:p>
    <w:p w14:paraId="1602DF97" w14:textId="77777777" w:rsidR="003D5ECF" w:rsidRDefault="003D5ECF" w:rsidP="003D5ECF">
      <w:r>
        <w:t xml:space="preserve">The Nominal data type in the movie dataset </w:t>
      </w:r>
      <w:bookmarkStart w:id="0" w:name="_GoBack"/>
      <w:bookmarkEnd w:id="0"/>
      <w:r>
        <w:t xml:space="preserve">are the director name, actor 1 name, actor 2 name, actor 3 name, genres, movie title, movie IMDB link, language and country. </w:t>
      </w:r>
    </w:p>
    <w:p w14:paraId="07485AC8" w14:textId="77777777" w:rsidR="003D5ECF" w:rsidRDefault="003D5ECF" w:rsidP="003D5ECF">
      <w:r>
        <w:t>The sample value for each of the data type is as follows:</w:t>
      </w:r>
    </w:p>
    <w:p w14:paraId="7DCF6399" w14:textId="77777777" w:rsidR="003D5ECF" w:rsidRDefault="003D5ECF" w:rsidP="003D5ECF">
      <w:pPr>
        <w:rPr>
          <w:color w:val="000000"/>
        </w:rPr>
      </w:pPr>
      <w:r>
        <w:t xml:space="preserve">Director name:  </w:t>
      </w:r>
      <w:r w:rsidRPr="0052178A">
        <w:rPr>
          <w:color w:val="000000"/>
        </w:rPr>
        <w:t xml:space="preserve">Gore </w:t>
      </w:r>
      <w:proofErr w:type="spellStart"/>
      <w:r w:rsidRPr="0052178A">
        <w:rPr>
          <w:color w:val="000000"/>
        </w:rPr>
        <w:t>Verbinski</w:t>
      </w:r>
      <w:proofErr w:type="spellEnd"/>
    </w:p>
    <w:p w14:paraId="182CE696" w14:textId="77777777" w:rsidR="003D5ECF" w:rsidRDefault="003D5ECF" w:rsidP="003D5ECF">
      <w:pPr>
        <w:rPr>
          <w:color w:val="000000"/>
        </w:rPr>
      </w:pPr>
      <w:r>
        <w:rPr>
          <w:color w:val="000000"/>
        </w:rPr>
        <w:t>Actor 2 name: Ruth Wilson</w:t>
      </w:r>
    </w:p>
    <w:p w14:paraId="0D96C1AA" w14:textId="77777777" w:rsidR="003D5ECF" w:rsidRDefault="003D5ECF" w:rsidP="003D5ECF">
      <w:pPr>
        <w:rPr>
          <w:color w:val="000000"/>
        </w:rPr>
      </w:pPr>
      <w:r>
        <w:rPr>
          <w:color w:val="000000"/>
        </w:rPr>
        <w:lastRenderedPageBreak/>
        <w:t xml:space="preserve">Genres: </w:t>
      </w:r>
      <w:proofErr w:type="spellStart"/>
      <w:r>
        <w:rPr>
          <w:color w:val="000000"/>
        </w:rPr>
        <w:t>Action|Adventure|Western</w:t>
      </w:r>
      <w:proofErr w:type="spellEnd"/>
    </w:p>
    <w:p w14:paraId="6B9060EF" w14:textId="77777777" w:rsidR="003D5ECF" w:rsidRDefault="003D5ECF" w:rsidP="003D5ECF">
      <w:pPr>
        <w:rPr>
          <w:color w:val="000000"/>
        </w:rPr>
      </w:pPr>
      <w:r>
        <w:rPr>
          <w:color w:val="000000"/>
        </w:rPr>
        <w:t xml:space="preserve">Actor 1 name: </w:t>
      </w:r>
      <w:r w:rsidRPr="0052178A">
        <w:rPr>
          <w:color w:val="000000"/>
        </w:rPr>
        <w:t>Johnny Depp</w:t>
      </w:r>
    </w:p>
    <w:p w14:paraId="1CE3AA49" w14:textId="77777777" w:rsidR="003D5ECF" w:rsidRDefault="003D5ECF" w:rsidP="003D5ECF">
      <w:pPr>
        <w:rPr>
          <w:color w:val="000000"/>
        </w:rPr>
      </w:pPr>
      <w:r>
        <w:rPr>
          <w:color w:val="000000"/>
        </w:rPr>
        <w:t xml:space="preserve">Movie title: </w:t>
      </w:r>
      <w:r w:rsidRPr="0052178A">
        <w:rPr>
          <w:color w:val="000000"/>
        </w:rPr>
        <w:t>The Lone Ranger¬†</w:t>
      </w:r>
    </w:p>
    <w:p w14:paraId="650876ED" w14:textId="77777777" w:rsidR="003D5ECF" w:rsidRDefault="003D5ECF" w:rsidP="003D5ECF">
      <w:pPr>
        <w:rPr>
          <w:color w:val="000000"/>
        </w:rPr>
      </w:pPr>
      <w:r>
        <w:rPr>
          <w:color w:val="000000"/>
        </w:rPr>
        <w:t xml:space="preserve">Actor 3 name: </w:t>
      </w:r>
      <w:r w:rsidRPr="0052178A">
        <w:rPr>
          <w:color w:val="000000"/>
        </w:rPr>
        <w:t>Tom Wilkinson</w:t>
      </w:r>
    </w:p>
    <w:p w14:paraId="10C75C16" w14:textId="77777777" w:rsidR="003D5ECF" w:rsidRPr="0052178A" w:rsidRDefault="003D5ECF" w:rsidP="003D5ECF">
      <w:pPr>
        <w:rPr>
          <w:color w:val="000000"/>
        </w:rPr>
      </w:pPr>
      <w:r>
        <w:rPr>
          <w:color w:val="000000"/>
        </w:rPr>
        <w:t xml:space="preserve">Movie IMDB link: </w:t>
      </w:r>
      <w:r w:rsidRPr="0052178A">
        <w:rPr>
          <w:color w:val="000000"/>
        </w:rPr>
        <w:t>http://www.imdb.com/title/tt1210819/?ref_=fn_tt_tt_1</w:t>
      </w:r>
    </w:p>
    <w:p w14:paraId="4B246061" w14:textId="77777777" w:rsidR="003D5ECF" w:rsidRDefault="003D5ECF" w:rsidP="003D5ECF">
      <w:pPr>
        <w:rPr>
          <w:color w:val="000000"/>
        </w:rPr>
      </w:pPr>
      <w:r>
        <w:rPr>
          <w:color w:val="000000"/>
        </w:rPr>
        <w:t>Language: English</w:t>
      </w:r>
    </w:p>
    <w:p w14:paraId="4D923F68" w14:textId="77777777" w:rsidR="003D5ECF" w:rsidRDefault="003D5ECF" w:rsidP="003D5ECF">
      <w:pPr>
        <w:rPr>
          <w:color w:val="000000"/>
        </w:rPr>
      </w:pPr>
      <w:r>
        <w:rPr>
          <w:color w:val="000000"/>
        </w:rPr>
        <w:t>Country: USA</w:t>
      </w:r>
    </w:p>
    <w:p w14:paraId="7E974E45" w14:textId="77777777" w:rsidR="003D5ECF" w:rsidRPr="00C31D30" w:rsidRDefault="003D5ECF" w:rsidP="003D5ECF">
      <w:pPr>
        <w:pStyle w:val="Heading3"/>
      </w:pPr>
      <w:r>
        <w:t>Ordinal data type</w:t>
      </w:r>
    </w:p>
    <w:p w14:paraId="0DA2B6F0" w14:textId="77777777" w:rsidR="003D5ECF" w:rsidRDefault="003D5ECF" w:rsidP="003D5ECF">
      <w:r>
        <w:t>The Ordinal data type in the movie dataset is the IMDB score.</w:t>
      </w:r>
    </w:p>
    <w:p w14:paraId="3650D10E" w14:textId="77777777" w:rsidR="003D5ECF" w:rsidRDefault="003D5ECF" w:rsidP="003D5ECF">
      <w:r>
        <w:t>The same sample value for the ordinal data type is as follows:</w:t>
      </w:r>
    </w:p>
    <w:p w14:paraId="5570E4F2" w14:textId="77777777" w:rsidR="003D5ECF" w:rsidRDefault="003D5ECF" w:rsidP="003D5ECF">
      <w:proofErr w:type="spellStart"/>
      <w:r>
        <w:t>Imdb</w:t>
      </w:r>
      <w:proofErr w:type="spellEnd"/>
      <w:r>
        <w:t xml:space="preserve"> score: 6.5</w:t>
      </w:r>
    </w:p>
    <w:p w14:paraId="670BF01A" w14:textId="77777777" w:rsidR="003D5ECF" w:rsidRPr="00C31D30" w:rsidRDefault="003D5ECF" w:rsidP="003D5ECF">
      <w:pPr>
        <w:pStyle w:val="Heading3"/>
      </w:pPr>
      <w:r>
        <w:t>Interval data type</w:t>
      </w:r>
    </w:p>
    <w:p w14:paraId="50070DA1" w14:textId="77777777" w:rsidR="003D5ECF" w:rsidRDefault="003D5ECF" w:rsidP="003D5ECF">
      <w:r>
        <w:t>The Interval data type in the movie dataset is the title year.</w:t>
      </w:r>
    </w:p>
    <w:p w14:paraId="39A2C0D1" w14:textId="77777777" w:rsidR="003D5ECF" w:rsidRDefault="003D5ECF" w:rsidP="003D5ECF">
      <w:r>
        <w:t>The sample value for the interval data type is as follows:</w:t>
      </w:r>
    </w:p>
    <w:p w14:paraId="33CBD7E9" w14:textId="77777777" w:rsidR="003D5ECF" w:rsidRDefault="003D5ECF" w:rsidP="003D5ECF">
      <w:r>
        <w:t>Title year: 2013</w:t>
      </w:r>
    </w:p>
    <w:p w14:paraId="2E26D226" w14:textId="77777777" w:rsidR="003D5ECF" w:rsidRPr="00C31D30" w:rsidRDefault="003D5ECF" w:rsidP="003D5ECF">
      <w:pPr>
        <w:pStyle w:val="Heading3"/>
      </w:pPr>
      <w:r>
        <w:t>Ratio data type</w:t>
      </w:r>
    </w:p>
    <w:p w14:paraId="2258C0BE" w14:textId="77777777" w:rsidR="003D5ECF" w:rsidRDefault="003D5ECF" w:rsidP="003D5ECF">
      <w:r>
        <w:t xml:space="preserve">The Ratio data type in the movie dataset are the duration of the movie, number of voted users and the number of users for reviews. </w:t>
      </w:r>
    </w:p>
    <w:p w14:paraId="41E6F0B2" w14:textId="77777777" w:rsidR="003D5ECF" w:rsidRDefault="003D5ECF" w:rsidP="003D5ECF">
      <w:r>
        <w:t>The sample value for the ratio data type is as follows:</w:t>
      </w:r>
    </w:p>
    <w:p w14:paraId="53ACB4EE" w14:textId="77777777" w:rsidR="003D5ECF" w:rsidRDefault="003D5ECF" w:rsidP="003D5ECF">
      <w:r>
        <w:t>Duration: 150</w:t>
      </w:r>
    </w:p>
    <w:p w14:paraId="23A5E741" w14:textId="77777777" w:rsidR="003D5ECF" w:rsidRDefault="003D5ECF" w:rsidP="003D5ECF">
      <w:r>
        <w:t>Number of voted users: 181792</w:t>
      </w:r>
    </w:p>
    <w:p w14:paraId="2EA56575" w14:textId="77777777" w:rsidR="003D5ECF" w:rsidRPr="00D059DE" w:rsidRDefault="003D5ECF" w:rsidP="003D5ECF">
      <w:r>
        <w:t>Number of users for reviews: 711</w:t>
      </w:r>
    </w:p>
    <w:p w14:paraId="1A13A599" w14:textId="4FAECFF7" w:rsidR="00E81978" w:rsidRPr="003D5ECF" w:rsidRDefault="00E81978" w:rsidP="003D5ECF"/>
    <w:sectPr w:rsidR="00E81978" w:rsidRPr="003D5ECF">
      <w:headerReference w:type="default" r:id="rId8"/>
      <w:head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B2890" w14:textId="77777777" w:rsidR="003961CA" w:rsidRDefault="003961CA">
      <w:pPr>
        <w:spacing w:line="240" w:lineRule="auto"/>
      </w:pPr>
      <w:r>
        <w:separator/>
      </w:r>
    </w:p>
    <w:p w14:paraId="436FE3B8" w14:textId="77777777" w:rsidR="003961CA" w:rsidRDefault="003961CA"/>
  </w:endnote>
  <w:endnote w:type="continuationSeparator" w:id="0">
    <w:p w14:paraId="63E6DB64" w14:textId="77777777" w:rsidR="003961CA" w:rsidRDefault="003961CA">
      <w:pPr>
        <w:spacing w:line="240" w:lineRule="auto"/>
      </w:pPr>
      <w:r>
        <w:continuationSeparator/>
      </w:r>
    </w:p>
    <w:p w14:paraId="2A7B707C" w14:textId="77777777" w:rsidR="003961CA" w:rsidRDefault="003961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21968" w14:textId="77777777" w:rsidR="003961CA" w:rsidRDefault="003961CA">
      <w:pPr>
        <w:spacing w:line="240" w:lineRule="auto"/>
      </w:pPr>
      <w:r>
        <w:separator/>
      </w:r>
    </w:p>
    <w:p w14:paraId="64958B70" w14:textId="77777777" w:rsidR="003961CA" w:rsidRDefault="003961CA"/>
  </w:footnote>
  <w:footnote w:type="continuationSeparator" w:id="0">
    <w:p w14:paraId="72CBB4C3" w14:textId="77777777" w:rsidR="003961CA" w:rsidRDefault="003961CA">
      <w:pPr>
        <w:spacing w:line="240" w:lineRule="auto"/>
      </w:pPr>
      <w:r>
        <w:continuationSeparator/>
      </w:r>
    </w:p>
    <w:p w14:paraId="0BE28D29" w14:textId="77777777" w:rsidR="003961CA" w:rsidRDefault="003961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9214D" w14:textId="58AFCFDD" w:rsidR="00E81978" w:rsidRDefault="003D5ECF">
    <w:pPr>
      <w:pStyle w:val="Header"/>
    </w:pPr>
    <w:sdt>
      <w:sdtPr>
        <w:alias w:val="Running head"/>
        <w:tag w:val=""/>
        <w:id w:val="12739865"/>
        <w:placeholder>
          <w:docPart w:val="FA7E5791AFC4C340A4C2CC03B7CE304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3D5ECF">
          <w:t>AIT 580 DL4 Assignment 1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F2D34" w14:textId="247BE426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F3"/>
    <w:rsid w:val="000D3F41"/>
    <w:rsid w:val="00355DCA"/>
    <w:rsid w:val="003961CA"/>
    <w:rsid w:val="003D5ECF"/>
    <w:rsid w:val="00551A02"/>
    <w:rsid w:val="005534FA"/>
    <w:rsid w:val="005D3A03"/>
    <w:rsid w:val="006D61CC"/>
    <w:rsid w:val="006F64F3"/>
    <w:rsid w:val="007B187A"/>
    <w:rsid w:val="008002C0"/>
    <w:rsid w:val="008A0ACA"/>
    <w:rsid w:val="008C5323"/>
    <w:rsid w:val="009A6A3B"/>
    <w:rsid w:val="00A52FF5"/>
    <w:rsid w:val="00B823AA"/>
    <w:rsid w:val="00BA45DB"/>
    <w:rsid w:val="00BC0F9D"/>
    <w:rsid w:val="00BE420B"/>
    <w:rsid w:val="00BF4184"/>
    <w:rsid w:val="00C0601E"/>
    <w:rsid w:val="00C31D30"/>
    <w:rsid w:val="00CD6E39"/>
    <w:rsid w:val="00CF6E91"/>
    <w:rsid w:val="00D059DE"/>
    <w:rsid w:val="00D85B68"/>
    <w:rsid w:val="00E6004D"/>
    <w:rsid w:val="00E81978"/>
    <w:rsid w:val="00F03C1E"/>
    <w:rsid w:val="00F379B7"/>
    <w:rsid w:val="00F47D91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B6622"/>
  <w15:chartTrackingRefBased/>
  <w15:docId w15:val="{B40003EA-11C5-1D44-9C86-905FC487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irishpandagare/Downloads/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7E5791AFC4C340A4C2CC03B7CE3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6B2F3-AE82-4443-AD3B-A754CBC1215F}"/>
      </w:docPartPr>
      <w:docPartBody>
        <w:p w:rsidR="00B43FF8" w:rsidRDefault="00603BD0">
          <w:pPr>
            <w:pStyle w:val="FA7E5791AFC4C340A4C2CC03B7CE3045"/>
          </w:pPr>
          <w:r w:rsidRPr="005D3A03">
            <w:t>Figures title:</w:t>
          </w:r>
        </w:p>
      </w:docPartBody>
    </w:docPart>
    <w:docPart>
      <w:docPartPr>
        <w:name w:val="8506EBB4866E6B4591929FA8BFCE4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E8968-8476-D240-A539-4E8E87B19156}"/>
      </w:docPartPr>
      <w:docPartBody>
        <w:p w:rsidR="00000000" w:rsidRDefault="00DF1613" w:rsidP="00DF1613">
          <w:pPr>
            <w:pStyle w:val="8506EBB4866E6B4591929FA8BFCE43A5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D0"/>
    <w:rsid w:val="000B5C8E"/>
    <w:rsid w:val="00603BD0"/>
    <w:rsid w:val="00962804"/>
    <w:rsid w:val="00B43FF8"/>
    <w:rsid w:val="00DF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51CAF4012324CB987EEC42DFFDE3A">
    <w:name w:val="92C51CAF4012324CB987EEC42DFFDE3A"/>
  </w:style>
  <w:style w:type="paragraph" w:customStyle="1" w:styleId="E1B73B844BCCAE4BB6FCB8F109ABBA6C">
    <w:name w:val="E1B73B844BCCAE4BB6FCB8F109ABBA6C"/>
  </w:style>
  <w:style w:type="paragraph" w:customStyle="1" w:styleId="9F19B644EDBAA34FA303C51157FE7479">
    <w:name w:val="9F19B644EDBAA34FA303C51157FE7479"/>
  </w:style>
  <w:style w:type="paragraph" w:customStyle="1" w:styleId="9FB3700E74C7DC4683B1297CDCA5A54E">
    <w:name w:val="9FB3700E74C7DC4683B1297CDCA5A54E"/>
  </w:style>
  <w:style w:type="paragraph" w:customStyle="1" w:styleId="D961427E3342D94199BD8C673CB82768">
    <w:name w:val="D961427E3342D94199BD8C673CB82768"/>
  </w:style>
  <w:style w:type="paragraph" w:customStyle="1" w:styleId="F68C425509EBD3469E80ABF68510765A">
    <w:name w:val="F68C425509EBD3469E80ABF68510765A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4A6FC37A825994B8AE031BB99C04264">
    <w:name w:val="54A6FC37A825994B8AE031BB99C04264"/>
  </w:style>
  <w:style w:type="paragraph" w:customStyle="1" w:styleId="BF6C708FB53D03428FC5B526533ACB4B">
    <w:name w:val="BF6C708FB53D03428FC5B526533ACB4B"/>
  </w:style>
  <w:style w:type="paragraph" w:customStyle="1" w:styleId="5BE6CBBA6639EC46A93D7FD1241FD68A">
    <w:name w:val="5BE6CBBA6639EC46A93D7FD1241FD68A"/>
  </w:style>
  <w:style w:type="paragraph" w:customStyle="1" w:styleId="3B7D9779C486564DAE04570BAAA3C8E6">
    <w:name w:val="3B7D9779C486564DAE04570BAAA3C8E6"/>
  </w:style>
  <w:style w:type="paragraph" w:customStyle="1" w:styleId="88D965700BE0674EA0DC1B440CA5DE77">
    <w:name w:val="88D965700BE0674EA0DC1B440CA5DE77"/>
  </w:style>
  <w:style w:type="paragraph" w:customStyle="1" w:styleId="E658B5742C10DD429432F535237328BE">
    <w:name w:val="E658B5742C10DD429432F535237328BE"/>
  </w:style>
  <w:style w:type="paragraph" w:customStyle="1" w:styleId="6F2899C55267C54990060C1B07FF54AB">
    <w:name w:val="6F2899C55267C54990060C1B07FF54AB"/>
  </w:style>
  <w:style w:type="paragraph" w:customStyle="1" w:styleId="78FD1FF5210C0C4AA9E93E5EC18135B0">
    <w:name w:val="78FD1FF5210C0C4AA9E93E5EC18135B0"/>
  </w:style>
  <w:style w:type="paragraph" w:customStyle="1" w:styleId="56D98B8EC5BBB0438CFF21DDEE295E0D">
    <w:name w:val="56D98B8EC5BBB0438CFF21DDEE295E0D"/>
  </w:style>
  <w:style w:type="paragraph" w:customStyle="1" w:styleId="4CDCCF4AED497E4E82181A4AAD03AA69">
    <w:name w:val="4CDCCF4AED497E4E82181A4AAD03AA69"/>
  </w:style>
  <w:style w:type="paragraph" w:customStyle="1" w:styleId="9485E51CD281674DA6190799CFFA4703">
    <w:name w:val="9485E51CD281674DA6190799CFFA4703"/>
  </w:style>
  <w:style w:type="paragraph" w:customStyle="1" w:styleId="890369F9CF8A83489E8466F546C47C8B">
    <w:name w:val="890369F9CF8A83489E8466F546C47C8B"/>
  </w:style>
  <w:style w:type="paragraph" w:customStyle="1" w:styleId="73B988773D855C499B588D778D7E8FF9">
    <w:name w:val="73B988773D855C499B588D778D7E8FF9"/>
  </w:style>
  <w:style w:type="paragraph" w:customStyle="1" w:styleId="5ADBCB493ABA6F43B41CC7B7E0F9A2CC">
    <w:name w:val="5ADBCB493ABA6F43B41CC7B7E0F9A2CC"/>
  </w:style>
  <w:style w:type="paragraph" w:customStyle="1" w:styleId="AC1CEDE26DB8A842A6E241ACB8DBD53A">
    <w:name w:val="AC1CEDE26DB8A842A6E241ACB8DBD53A"/>
  </w:style>
  <w:style w:type="paragraph" w:customStyle="1" w:styleId="F65FF4B99C42F74BA86CC44D847BB801">
    <w:name w:val="F65FF4B99C42F74BA86CC44D847BB801"/>
  </w:style>
  <w:style w:type="paragraph" w:customStyle="1" w:styleId="75C89D58E671AD40BA068C575150A9E2">
    <w:name w:val="75C89D58E671AD40BA068C575150A9E2"/>
  </w:style>
  <w:style w:type="paragraph" w:customStyle="1" w:styleId="D6F9AC7B29AFE74FA76A524967CB200D">
    <w:name w:val="D6F9AC7B29AFE74FA76A524967CB200D"/>
  </w:style>
  <w:style w:type="paragraph" w:customStyle="1" w:styleId="6B5EC12392A92B44BC415D0FA7E8B70F">
    <w:name w:val="6B5EC12392A92B44BC415D0FA7E8B70F"/>
  </w:style>
  <w:style w:type="paragraph" w:customStyle="1" w:styleId="CED6AA8A152BB449A84BCE0141E6A7AF">
    <w:name w:val="CED6AA8A152BB449A84BCE0141E6A7AF"/>
  </w:style>
  <w:style w:type="paragraph" w:customStyle="1" w:styleId="AD79821E51D4DF498BDC7B10F29DF08A">
    <w:name w:val="AD79821E51D4DF498BDC7B10F29DF08A"/>
  </w:style>
  <w:style w:type="paragraph" w:customStyle="1" w:styleId="2B2A382641B0E542A3F992341803C402">
    <w:name w:val="2B2A382641B0E542A3F992341803C402"/>
  </w:style>
  <w:style w:type="paragraph" w:customStyle="1" w:styleId="46023BE683E020459C6E7EDFCD9E50F4">
    <w:name w:val="46023BE683E020459C6E7EDFCD9E50F4"/>
  </w:style>
  <w:style w:type="paragraph" w:customStyle="1" w:styleId="CE62FD0CE401F745867225A7EDCBD46A">
    <w:name w:val="CE62FD0CE401F745867225A7EDCBD46A"/>
  </w:style>
  <w:style w:type="paragraph" w:customStyle="1" w:styleId="225A662C1523E64D91696AAD8CEC4087">
    <w:name w:val="225A662C1523E64D91696AAD8CEC4087"/>
  </w:style>
  <w:style w:type="paragraph" w:customStyle="1" w:styleId="B617D4FE958258449FEEEFB5AEEBD84B">
    <w:name w:val="B617D4FE958258449FEEEFB5AEEBD84B"/>
  </w:style>
  <w:style w:type="paragraph" w:customStyle="1" w:styleId="7C3EBF92C388EF4DB188084B7DA53563">
    <w:name w:val="7C3EBF92C388EF4DB188084B7DA53563"/>
  </w:style>
  <w:style w:type="paragraph" w:customStyle="1" w:styleId="C6AF3539546A0C4F9F0B79FB3C638EA5">
    <w:name w:val="C6AF3539546A0C4F9F0B79FB3C638EA5"/>
  </w:style>
  <w:style w:type="paragraph" w:customStyle="1" w:styleId="E5BDD57CE6AD0549886C2AEF1E7CEBCE">
    <w:name w:val="E5BDD57CE6AD0549886C2AEF1E7CEBCE"/>
  </w:style>
  <w:style w:type="paragraph" w:customStyle="1" w:styleId="C2F794BA15553C48B2E042CC01B6392D">
    <w:name w:val="C2F794BA15553C48B2E042CC01B6392D"/>
  </w:style>
  <w:style w:type="paragraph" w:customStyle="1" w:styleId="7049885D269DEB43B6E7F5705133B789">
    <w:name w:val="7049885D269DEB43B6E7F5705133B789"/>
  </w:style>
  <w:style w:type="paragraph" w:customStyle="1" w:styleId="44B0EB19122BCD4DB88A0689C2D0BA26">
    <w:name w:val="44B0EB19122BCD4DB88A0689C2D0BA26"/>
  </w:style>
  <w:style w:type="paragraph" w:customStyle="1" w:styleId="4EF8AB4E64E3CB41A929BE2F7C1ED741">
    <w:name w:val="4EF8AB4E64E3CB41A929BE2F7C1ED741"/>
  </w:style>
  <w:style w:type="paragraph" w:customStyle="1" w:styleId="28D9040715BD8C4E9DFBA820AF5A9157">
    <w:name w:val="28D9040715BD8C4E9DFBA820AF5A9157"/>
  </w:style>
  <w:style w:type="paragraph" w:customStyle="1" w:styleId="8143B84FA7CF8E4984D8018792086387">
    <w:name w:val="8143B84FA7CF8E4984D8018792086387"/>
  </w:style>
  <w:style w:type="paragraph" w:customStyle="1" w:styleId="042934E08C3FD94A924C1318FD9225E4">
    <w:name w:val="042934E08C3FD94A924C1318FD9225E4"/>
  </w:style>
  <w:style w:type="paragraph" w:customStyle="1" w:styleId="4EA2A2B46915674AB48D5A35522F0ABC">
    <w:name w:val="4EA2A2B46915674AB48D5A35522F0ABC"/>
  </w:style>
  <w:style w:type="paragraph" w:customStyle="1" w:styleId="BD9ED978806D67469EC445A70BC6CC63">
    <w:name w:val="BD9ED978806D67469EC445A70BC6CC63"/>
  </w:style>
  <w:style w:type="paragraph" w:customStyle="1" w:styleId="1EEC31F16953614988CDABE7C661E575">
    <w:name w:val="1EEC31F16953614988CDABE7C661E575"/>
  </w:style>
  <w:style w:type="paragraph" w:customStyle="1" w:styleId="376388FA3CE9E24E87F245743CD52BA6">
    <w:name w:val="376388FA3CE9E24E87F245743CD52BA6"/>
  </w:style>
  <w:style w:type="paragraph" w:customStyle="1" w:styleId="A01A26163621D74BBFA1DB6C8CDC9458">
    <w:name w:val="A01A26163621D74BBFA1DB6C8CDC9458"/>
  </w:style>
  <w:style w:type="paragraph" w:customStyle="1" w:styleId="9E9ACB65BBEAC2449FCF77C33AA18200">
    <w:name w:val="9E9ACB65BBEAC2449FCF77C33AA18200"/>
  </w:style>
  <w:style w:type="paragraph" w:customStyle="1" w:styleId="84E5A7AF09AF87449DB9028ABBAAD1D4">
    <w:name w:val="84E5A7AF09AF87449DB9028ABBAAD1D4"/>
  </w:style>
  <w:style w:type="paragraph" w:customStyle="1" w:styleId="481308527AB8F145ABC18BEBA30319D3">
    <w:name w:val="481308527AB8F145ABC18BEBA30319D3"/>
  </w:style>
  <w:style w:type="paragraph" w:customStyle="1" w:styleId="CC9E26BC4011C04C8431E7D0DCBA45F5">
    <w:name w:val="CC9E26BC4011C04C8431E7D0DCBA45F5"/>
  </w:style>
  <w:style w:type="paragraph" w:customStyle="1" w:styleId="1998104D58717141994637A3D56A1379">
    <w:name w:val="1998104D58717141994637A3D56A1379"/>
  </w:style>
  <w:style w:type="paragraph" w:customStyle="1" w:styleId="56FE885CF7A3354997C93B3B76DF5183">
    <w:name w:val="56FE885CF7A3354997C93B3B76DF5183"/>
  </w:style>
  <w:style w:type="paragraph" w:customStyle="1" w:styleId="F17E8BB3D0D5B542A63A90B2F554B465">
    <w:name w:val="F17E8BB3D0D5B542A63A90B2F554B465"/>
  </w:style>
  <w:style w:type="paragraph" w:customStyle="1" w:styleId="C509E2F2C5A9AF4AA4CD68913D79ECB9">
    <w:name w:val="C509E2F2C5A9AF4AA4CD68913D79ECB9"/>
  </w:style>
  <w:style w:type="paragraph" w:customStyle="1" w:styleId="131AC33B47BD4B46928207E583CFC3F8">
    <w:name w:val="131AC33B47BD4B46928207E583CFC3F8"/>
  </w:style>
  <w:style w:type="paragraph" w:customStyle="1" w:styleId="E5BE4576960A354FBE3488A23D2791DB">
    <w:name w:val="E5BE4576960A354FBE3488A23D2791DB"/>
  </w:style>
  <w:style w:type="paragraph" w:customStyle="1" w:styleId="89C965912022084B94017AF3E740023C">
    <w:name w:val="89C965912022084B94017AF3E740023C"/>
  </w:style>
  <w:style w:type="paragraph" w:customStyle="1" w:styleId="5757368B6B9C434C908FDE4260BB56FA">
    <w:name w:val="5757368B6B9C434C908FDE4260BB56FA"/>
  </w:style>
  <w:style w:type="paragraph" w:customStyle="1" w:styleId="4C9B6E4628F23A46B4B7BB48A50F2BA9">
    <w:name w:val="4C9B6E4628F23A46B4B7BB48A50F2BA9"/>
  </w:style>
  <w:style w:type="paragraph" w:customStyle="1" w:styleId="7F30AA9268C7D84EA824C2164743B061">
    <w:name w:val="7F30AA9268C7D84EA824C2164743B061"/>
  </w:style>
  <w:style w:type="paragraph" w:customStyle="1" w:styleId="FA7E5791AFC4C340A4C2CC03B7CE3045">
    <w:name w:val="FA7E5791AFC4C340A4C2CC03B7CE3045"/>
  </w:style>
  <w:style w:type="paragraph" w:customStyle="1" w:styleId="4D43801CE5062544ACFDF84CBBFCD439">
    <w:name w:val="4D43801CE5062544ACFDF84CBBFCD439"/>
  </w:style>
  <w:style w:type="paragraph" w:customStyle="1" w:styleId="7293D5B980BE5F4EBC3394B1C2C7E514">
    <w:name w:val="7293D5B980BE5F4EBC3394B1C2C7E514"/>
    <w:rsid w:val="00B43FF8"/>
  </w:style>
  <w:style w:type="paragraph" w:customStyle="1" w:styleId="F08E5A44AD8A8A4083579BA3E9B74136">
    <w:name w:val="F08E5A44AD8A8A4083579BA3E9B74136"/>
    <w:rsid w:val="00B43FF8"/>
  </w:style>
  <w:style w:type="paragraph" w:customStyle="1" w:styleId="02AD144144A86946B76B42CC11B95854">
    <w:name w:val="02AD144144A86946B76B42CC11B95854"/>
    <w:rsid w:val="00B43FF8"/>
  </w:style>
  <w:style w:type="paragraph" w:customStyle="1" w:styleId="662417A6E640DB42A2073D16DACC7494">
    <w:name w:val="662417A6E640DB42A2073D16DACC7494"/>
    <w:rsid w:val="00B43FF8"/>
  </w:style>
  <w:style w:type="paragraph" w:customStyle="1" w:styleId="DAA631A47E43BA4C98E170712A3D67DE">
    <w:name w:val="DAA631A47E43BA4C98E170712A3D67DE"/>
    <w:rsid w:val="00B43FF8"/>
  </w:style>
  <w:style w:type="paragraph" w:customStyle="1" w:styleId="D164FA3A4A6F4146B2F3E352003BD4BC">
    <w:name w:val="D164FA3A4A6F4146B2F3E352003BD4BC"/>
    <w:rsid w:val="00B43FF8"/>
  </w:style>
  <w:style w:type="paragraph" w:customStyle="1" w:styleId="97AC80D48652D748A3385C4DDA39E20A">
    <w:name w:val="97AC80D48652D748A3385C4DDA39E20A"/>
    <w:rsid w:val="00B43FF8"/>
  </w:style>
  <w:style w:type="paragraph" w:customStyle="1" w:styleId="06FAA1072C632140806859F23D86EEBC">
    <w:name w:val="06FAA1072C632140806859F23D86EEBC"/>
    <w:rsid w:val="00B43FF8"/>
  </w:style>
  <w:style w:type="paragraph" w:customStyle="1" w:styleId="E07B5DF862C72449B5313227523B9608">
    <w:name w:val="E07B5DF862C72449B5313227523B9608"/>
    <w:rsid w:val="00B43FF8"/>
  </w:style>
  <w:style w:type="paragraph" w:customStyle="1" w:styleId="A35E566D92381F46BE8B1610295EFFE8">
    <w:name w:val="A35E566D92381F46BE8B1610295EFFE8"/>
    <w:rsid w:val="00B43FF8"/>
  </w:style>
  <w:style w:type="paragraph" w:customStyle="1" w:styleId="55BADDB11C602B47B2F95EB458457CE0">
    <w:name w:val="55BADDB11C602B47B2F95EB458457CE0"/>
    <w:rsid w:val="00B43FF8"/>
  </w:style>
  <w:style w:type="paragraph" w:customStyle="1" w:styleId="B8EE91E8B8CA434C898254C61BD5F453">
    <w:name w:val="B8EE91E8B8CA434C898254C61BD5F453"/>
    <w:rsid w:val="00B43FF8"/>
  </w:style>
  <w:style w:type="paragraph" w:customStyle="1" w:styleId="0FD515EB1DB1454387379819D943D5E9">
    <w:name w:val="0FD515EB1DB1454387379819D943D5E9"/>
    <w:rsid w:val="00B43FF8"/>
  </w:style>
  <w:style w:type="paragraph" w:customStyle="1" w:styleId="9B2E75F43C45684986CE7ACBB324757D">
    <w:name w:val="9B2E75F43C45684986CE7ACBB324757D"/>
    <w:rsid w:val="00B43FF8"/>
  </w:style>
  <w:style w:type="paragraph" w:customStyle="1" w:styleId="E30F9D00C957C7449896AFA39A6F5267">
    <w:name w:val="E30F9D00C957C7449896AFA39A6F5267"/>
    <w:rsid w:val="00B43FF8"/>
  </w:style>
  <w:style w:type="paragraph" w:customStyle="1" w:styleId="125FD3EF53E9544CAB5080C5AAE81CD3">
    <w:name w:val="125FD3EF53E9544CAB5080C5AAE81CD3"/>
    <w:rsid w:val="00B43FF8"/>
  </w:style>
  <w:style w:type="paragraph" w:customStyle="1" w:styleId="77C91DF4C654224B9C47B182A71A7666">
    <w:name w:val="77C91DF4C654224B9C47B182A71A7666"/>
    <w:rsid w:val="00B43FF8"/>
  </w:style>
  <w:style w:type="paragraph" w:customStyle="1" w:styleId="109D42CAF6D3C940AC7C7D980C6796DC">
    <w:name w:val="109D42CAF6D3C940AC7C7D980C6796DC"/>
    <w:rsid w:val="00B43FF8"/>
  </w:style>
  <w:style w:type="paragraph" w:customStyle="1" w:styleId="9999C25FB8E48F4E9EDBF21EB4577848">
    <w:name w:val="9999C25FB8E48F4E9EDBF21EB4577848"/>
    <w:rsid w:val="00B43FF8"/>
  </w:style>
  <w:style w:type="paragraph" w:customStyle="1" w:styleId="EBF0D3C50C65B94B9FCDE273BB66B659">
    <w:name w:val="EBF0D3C50C65B94B9FCDE273BB66B659"/>
    <w:rsid w:val="00B43FF8"/>
  </w:style>
  <w:style w:type="paragraph" w:customStyle="1" w:styleId="C0140A8ECFE6BC4585F0270EBD4FA8D6">
    <w:name w:val="C0140A8ECFE6BC4585F0270EBD4FA8D6"/>
    <w:rsid w:val="00B43FF8"/>
  </w:style>
  <w:style w:type="paragraph" w:customStyle="1" w:styleId="55814E451B8000489C1A85E95831FF33">
    <w:name w:val="55814E451B8000489C1A85E95831FF33"/>
    <w:rsid w:val="00B43FF8"/>
  </w:style>
  <w:style w:type="paragraph" w:customStyle="1" w:styleId="A085EA32A541254BA66280DAC666F001">
    <w:name w:val="A085EA32A541254BA66280DAC666F001"/>
    <w:rsid w:val="00B43FF8"/>
  </w:style>
  <w:style w:type="paragraph" w:customStyle="1" w:styleId="D223C2F221A0444A98FCD76FD815A877">
    <w:name w:val="D223C2F221A0444A98FCD76FD815A877"/>
    <w:rsid w:val="00B43FF8"/>
  </w:style>
  <w:style w:type="paragraph" w:customStyle="1" w:styleId="4909DA190C992E4B8B178C23120C1A95">
    <w:name w:val="4909DA190C992E4B8B178C23120C1A95"/>
    <w:rsid w:val="00B43FF8"/>
  </w:style>
  <w:style w:type="paragraph" w:customStyle="1" w:styleId="920304CB74D52E40874935C609F01227">
    <w:name w:val="920304CB74D52E40874935C609F01227"/>
    <w:rsid w:val="00B43FF8"/>
  </w:style>
  <w:style w:type="paragraph" w:customStyle="1" w:styleId="8A0D8223AEFC904F9B972466874392D9">
    <w:name w:val="8A0D8223AEFC904F9B972466874392D9"/>
    <w:rsid w:val="00B43FF8"/>
  </w:style>
  <w:style w:type="paragraph" w:customStyle="1" w:styleId="921E4BBE7C78FC489FCDA0E690B446F7">
    <w:name w:val="921E4BBE7C78FC489FCDA0E690B446F7"/>
    <w:rsid w:val="00B43FF8"/>
  </w:style>
  <w:style w:type="paragraph" w:customStyle="1" w:styleId="79F2B60DF04C5448A2D732E318DF067D">
    <w:name w:val="79F2B60DF04C5448A2D732E318DF067D"/>
    <w:rsid w:val="00B43FF8"/>
  </w:style>
  <w:style w:type="paragraph" w:customStyle="1" w:styleId="5C483877793E114BAA84BD16C6A77EBF">
    <w:name w:val="5C483877793E114BAA84BD16C6A77EBF"/>
    <w:rsid w:val="00B43FF8"/>
  </w:style>
  <w:style w:type="paragraph" w:customStyle="1" w:styleId="28EB5746093D3B44833F717F31E14F6F">
    <w:name w:val="28EB5746093D3B44833F717F31E14F6F"/>
    <w:rsid w:val="00B43FF8"/>
  </w:style>
  <w:style w:type="paragraph" w:customStyle="1" w:styleId="ABB3EDCCEF6A8140AF1B75E4098A1242">
    <w:name w:val="ABB3EDCCEF6A8140AF1B75E4098A1242"/>
    <w:rsid w:val="00B43FF8"/>
  </w:style>
  <w:style w:type="paragraph" w:customStyle="1" w:styleId="7400EADB7142CA4E8952C41130572268">
    <w:name w:val="7400EADB7142CA4E8952C41130572268"/>
    <w:rsid w:val="00B43FF8"/>
  </w:style>
  <w:style w:type="paragraph" w:customStyle="1" w:styleId="944646CE25762C4A920D1CDFA15EED8E">
    <w:name w:val="944646CE25762C4A920D1CDFA15EED8E"/>
    <w:rsid w:val="00B43FF8"/>
  </w:style>
  <w:style w:type="paragraph" w:customStyle="1" w:styleId="1F3A44EE39435242BCEE5EAD70C6D995">
    <w:name w:val="1F3A44EE39435242BCEE5EAD70C6D995"/>
    <w:rsid w:val="00B43FF8"/>
  </w:style>
  <w:style w:type="paragraph" w:customStyle="1" w:styleId="042B2703AD4000478260995234015A03">
    <w:name w:val="042B2703AD4000478260995234015A03"/>
    <w:rsid w:val="00B43FF8"/>
  </w:style>
  <w:style w:type="paragraph" w:customStyle="1" w:styleId="A41D181CD00F514EB2CD39758BE65541">
    <w:name w:val="A41D181CD00F514EB2CD39758BE65541"/>
    <w:rsid w:val="00B43FF8"/>
  </w:style>
  <w:style w:type="paragraph" w:customStyle="1" w:styleId="26042FF5BBC6EA4A95854427473BBBA7">
    <w:name w:val="26042FF5BBC6EA4A95854427473BBBA7"/>
    <w:rsid w:val="00B43FF8"/>
  </w:style>
  <w:style w:type="paragraph" w:customStyle="1" w:styleId="2EA57189866CA84DBE9AE3090F1D3783">
    <w:name w:val="2EA57189866CA84DBE9AE3090F1D3783"/>
    <w:rsid w:val="00B43FF8"/>
  </w:style>
  <w:style w:type="paragraph" w:customStyle="1" w:styleId="741F199E0305E546B410BFB5FAE137E6">
    <w:name w:val="741F199E0305E546B410BFB5FAE137E6"/>
    <w:rsid w:val="00B43FF8"/>
  </w:style>
  <w:style w:type="paragraph" w:customStyle="1" w:styleId="82B669E7A095E64D96E33A1260C96B99">
    <w:name w:val="82B669E7A095E64D96E33A1260C96B99"/>
    <w:rsid w:val="00B43FF8"/>
  </w:style>
  <w:style w:type="paragraph" w:customStyle="1" w:styleId="D80F367229E81B4CB3F4FD3FEFECE399">
    <w:name w:val="D80F367229E81B4CB3F4FD3FEFECE399"/>
    <w:rsid w:val="00B43FF8"/>
  </w:style>
  <w:style w:type="paragraph" w:customStyle="1" w:styleId="31765FEC14EB694DA637D11706C37EAB">
    <w:name w:val="31765FEC14EB694DA637D11706C37EAB"/>
    <w:rsid w:val="00B43FF8"/>
  </w:style>
  <w:style w:type="paragraph" w:customStyle="1" w:styleId="FA72F7728E7FC344849F765EA239D550">
    <w:name w:val="FA72F7728E7FC344849F765EA239D550"/>
    <w:rsid w:val="00B43FF8"/>
  </w:style>
  <w:style w:type="paragraph" w:customStyle="1" w:styleId="50A62073C1787B40BC8D3E62D182A419">
    <w:name w:val="50A62073C1787B40BC8D3E62D182A419"/>
    <w:rsid w:val="00B43FF8"/>
  </w:style>
  <w:style w:type="paragraph" w:customStyle="1" w:styleId="5F86642A47D32D4B8EAE7D4348A9A48D">
    <w:name w:val="5F86642A47D32D4B8EAE7D4348A9A48D"/>
    <w:rsid w:val="00B43FF8"/>
  </w:style>
  <w:style w:type="paragraph" w:customStyle="1" w:styleId="E81B90ED4E6BE84AA15DC6A954A4162A">
    <w:name w:val="E81B90ED4E6BE84AA15DC6A954A4162A"/>
    <w:rsid w:val="00B43FF8"/>
  </w:style>
  <w:style w:type="paragraph" w:customStyle="1" w:styleId="D2444522AFB0654DBC9597FFE10FD74C">
    <w:name w:val="D2444522AFB0654DBC9597FFE10FD74C"/>
    <w:rsid w:val="00B43FF8"/>
  </w:style>
  <w:style w:type="paragraph" w:customStyle="1" w:styleId="7F09E7F35F55CB4681041AE9DB2E3CAF">
    <w:name w:val="7F09E7F35F55CB4681041AE9DB2E3CAF"/>
    <w:rsid w:val="00B43FF8"/>
  </w:style>
  <w:style w:type="paragraph" w:customStyle="1" w:styleId="74700CEE01B83A4A9252D70CD57EC444">
    <w:name w:val="74700CEE01B83A4A9252D70CD57EC444"/>
    <w:rsid w:val="00B43FF8"/>
  </w:style>
  <w:style w:type="paragraph" w:customStyle="1" w:styleId="33A694C15D0C4C42B12B21C2C2D225E3">
    <w:name w:val="33A694C15D0C4C42B12B21C2C2D225E3"/>
    <w:rsid w:val="00B43FF8"/>
  </w:style>
  <w:style w:type="paragraph" w:customStyle="1" w:styleId="EFB217F8CC1B4F4FBE204EC014C3F49A">
    <w:name w:val="EFB217F8CC1B4F4FBE204EC014C3F49A"/>
    <w:rsid w:val="00B43FF8"/>
  </w:style>
  <w:style w:type="paragraph" w:customStyle="1" w:styleId="E47D37B33E98D743877A043AC2EB0FC4">
    <w:name w:val="E47D37B33E98D743877A043AC2EB0FC4"/>
    <w:rsid w:val="00B43FF8"/>
  </w:style>
  <w:style w:type="paragraph" w:customStyle="1" w:styleId="E77367341B9ADD469DA851DE3A7C6492">
    <w:name w:val="E77367341B9ADD469DA851DE3A7C6492"/>
    <w:rsid w:val="00B43FF8"/>
  </w:style>
  <w:style w:type="paragraph" w:customStyle="1" w:styleId="81D8D375C9573047AB858972A89274D8">
    <w:name w:val="81D8D375C9573047AB858972A89274D8"/>
    <w:rsid w:val="00B43FF8"/>
  </w:style>
  <w:style w:type="paragraph" w:customStyle="1" w:styleId="CE0ED1CA4996F842A87AB4AAF454AAB4">
    <w:name w:val="CE0ED1CA4996F842A87AB4AAF454AAB4"/>
    <w:rsid w:val="00B43FF8"/>
  </w:style>
  <w:style w:type="paragraph" w:customStyle="1" w:styleId="58C5AF199F4743468E820D65E2B23E44">
    <w:name w:val="58C5AF199F4743468E820D65E2B23E44"/>
    <w:rsid w:val="00B43FF8"/>
  </w:style>
  <w:style w:type="paragraph" w:customStyle="1" w:styleId="ACABC563758BD94EABABA8851ED5E876">
    <w:name w:val="ACABC563758BD94EABABA8851ED5E876"/>
    <w:rsid w:val="00B43FF8"/>
  </w:style>
  <w:style w:type="paragraph" w:customStyle="1" w:styleId="6DFED48D9ED35A44ADB4457E630B8B7C">
    <w:name w:val="6DFED48D9ED35A44ADB4457E630B8B7C"/>
    <w:rsid w:val="00B43FF8"/>
  </w:style>
  <w:style w:type="paragraph" w:customStyle="1" w:styleId="0F4998BE2DB935448AADCBF6F6027575">
    <w:name w:val="0F4998BE2DB935448AADCBF6F6027575"/>
    <w:rsid w:val="00B43FF8"/>
  </w:style>
  <w:style w:type="paragraph" w:customStyle="1" w:styleId="51C97655D00667448D39B86555743DFE">
    <w:name w:val="51C97655D00667448D39B86555743DFE"/>
    <w:rsid w:val="00B43FF8"/>
  </w:style>
  <w:style w:type="paragraph" w:customStyle="1" w:styleId="57834E4568F58E4FB9A43E57A28D681F">
    <w:name w:val="57834E4568F58E4FB9A43E57A28D681F"/>
    <w:rsid w:val="00B43FF8"/>
  </w:style>
  <w:style w:type="paragraph" w:customStyle="1" w:styleId="0960410668183E4D82F09F2F4CB9EFD2">
    <w:name w:val="0960410668183E4D82F09F2F4CB9EFD2"/>
    <w:rsid w:val="00B43FF8"/>
  </w:style>
  <w:style w:type="paragraph" w:customStyle="1" w:styleId="0162D3E674CDAE47B8890A218A15E971">
    <w:name w:val="0162D3E674CDAE47B8890A218A15E971"/>
    <w:rsid w:val="00B43FF8"/>
  </w:style>
  <w:style w:type="paragraph" w:customStyle="1" w:styleId="3B7BEC42F46FB24DA9D2590CC891D159">
    <w:name w:val="3B7BEC42F46FB24DA9D2590CC891D159"/>
    <w:rsid w:val="00B43FF8"/>
  </w:style>
  <w:style w:type="paragraph" w:customStyle="1" w:styleId="AEDFCDC56DD09E4EB20553978EEA65C9">
    <w:name w:val="AEDFCDC56DD09E4EB20553978EEA65C9"/>
    <w:rsid w:val="00B43FF8"/>
  </w:style>
  <w:style w:type="paragraph" w:customStyle="1" w:styleId="CBCC80262E2F674887360ED988B6B180">
    <w:name w:val="CBCC80262E2F674887360ED988B6B180"/>
    <w:rsid w:val="00B43FF8"/>
  </w:style>
  <w:style w:type="paragraph" w:customStyle="1" w:styleId="AD7078CF6913B24EA451FF91929B85CB">
    <w:name w:val="AD7078CF6913B24EA451FF91929B85CB"/>
    <w:rsid w:val="00B43FF8"/>
  </w:style>
  <w:style w:type="paragraph" w:customStyle="1" w:styleId="6753E1CFD1625C449E090F96C3D98F70">
    <w:name w:val="6753E1CFD1625C449E090F96C3D98F70"/>
    <w:rsid w:val="00B43FF8"/>
  </w:style>
  <w:style w:type="paragraph" w:customStyle="1" w:styleId="3EC89C2E8C21A949999BE7DB4E9BBA9D">
    <w:name w:val="3EC89C2E8C21A949999BE7DB4E9BBA9D"/>
    <w:rsid w:val="00B43FF8"/>
  </w:style>
  <w:style w:type="paragraph" w:customStyle="1" w:styleId="F3D54123E08B0249B6402D61F74BED25">
    <w:name w:val="F3D54123E08B0249B6402D61F74BED25"/>
    <w:rsid w:val="00B43FF8"/>
  </w:style>
  <w:style w:type="paragraph" w:customStyle="1" w:styleId="886D1214727A184EB9F336787770E1F4">
    <w:name w:val="886D1214727A184EB9F336787770E1F4"/>
    <w:rsid w:val="00B43FF8"/>
  </w:style>
  <w:style w:type="paragraph" w:customStyle="1" w:styleId="74762D9343768F4D8B97D9E8E429FF7A">
    <w:name w:val="74762D9343768F4D8B97D9E8E429FF7A"/>
    <w:rsid w:val="00B43FF8"/>
  </w:style>
  <w:style w:type="paragraph" w:customStyle="1" w:styleId="661EBD767C56EB40B036EBA36F13AE0E">
    <w:name w:val="661EBD767C56EB40B036EBA36F13AE0E"/>
    <w:rsid w:val="00B43FF8"/>
  </w:style>
  <w:style w:type="paragraph" w:customStyle="1" w:styleId="BDDA1124D516674E97659E950A27119C">
    <w:name w:val="BDDA1124D516674E97659E950A27119C"/>
    <w:rsid w:val="00B43FF8"/>
  </w:style>
  <w:style w:type="paragraph" w:customStyle="1" w:styleId="92B4B431B5420145BAC0CEA6CE080E1A">
    <w:name w:val="92B4B431B5420145BAC0CEA6CE080E1A"/>
    <w:rsid w:val="00B43FF8"/>
  </w:style>
  <w:style w:type="paragraph" w:customStyle="1" w:styleId="C54FA1FE2A6A344A93B5B07B92509DE6">
    <w:name w:val="C54FA1FE2A6A344A93B5B07B92509DE6"/>
    <w:rsid w:val="00B43FF8"/>
  </w:style>
  <w:style w:type="paragraph" w:customStyle="1" w:styleId="FF2BB1C724F3DA418313648795C379C9">
    <w:name w:val="FF2BB1C724F3DA418313648795C379C9"/>
    <w:rsid w:val="00B43FF8"/>
  </w:style>
  <w:style w:type="paragraph" w:customStyle="1" w:styleId="6222E2662CC87944AFA38127FBE6F0CE">
    <w:name w:val="6222E2662CC87944AFA38127FBE6F0CE"/>
    <w:rsid w:val="00B43FF8"/>
  </w:style>
  <w:style w:type="paragraph" w:customStyle="1" w:styleId="BBF367B6319BAA4DA6B336FEF26980EC">
    <w:name w:val="BBF367B6319BAA4DA6B336FEF26980EC"/>
    <w:rsid w:val="00B43FF8"/>
  </w:style>
  <w:style w:type="paragraph" w:customStyle="1" w:styleId="7A5C01BB45851248BCA6E9409B49D7D8">
    <w:name w:val="7A5C01BB45851248BCA6E9409B49D7D8"/>
    <w:rsid w:val="00B43FF8"/>
  </w:style>
  <w:style w:type="paragraph" w:customStyle="1" w:styleId="C34E5CA66BE53246BCA36B9CCD33B2FD">
    <w:name w:val="C34E5CA66BE53246BCA36B9CCD33B2FD"/>
    <w:rsid w:val="00B43FF8"/>
  </w:style>
  <w:style w:type="paragraph" w:customStyle="1" w:styleId="ED7E3E94EB27754F831D67930251B603">
    <w:name w:val="ED7E3E94EB27754F831D67930251B603"/>
    <w:rsid w:val="00B43FF8"/>
  </w:style>
  <w:style w:type="paragraph" w:customStyle="1" w:styleId="31B5F11A8EDE764FB2B445C926D254E8">
    <w:name w:val="31B5F11A8EDE764FB2B445C926D254E8"/>
    <w:rsid w:val="00B43FF8"/>
  </w:style>
  <w:style w:type="paragraph" w:customStyle="1" w:styleId="CD40A875B3178742995601E347247397">
    <w:name w:val="CD40A875B3178742995601E347247397"/>
    <w:rsid w:val="00B43FF8"/>
  </w:style>
  <w:style w:type="paragraph" w:customStyle="1" w:styleId="638951215A42F840BC49E8D683903F4D">
    <w:name w:val="638951215A42F840BC49E8D683903F4D"/>
    <w:rsid w:val="00B43FF8"/>
  </w:style>
  <w:style w:type="paragraph" w:customStyle="1" w:styleId="A207FF4BCD3B5D4399E7EAB37B6F8CC6">
    <w:name w:val="A207FF4BCD3B5D4399E7EAB37B6F8CC6"/>
    <w:rsid w:val="00B43FF8"/>
  </w:style>
  <w:style w:type="paragraph" w:customStyle="1" w:styleId="629FECD9A2FE3844864A064CE1A0478B">
    <w:name w:val="629FECD9A2FE3844864A064CE1A0478B"/>
    <w:rsid w:val="00B43FF8"/>
  </w:style>
  <w:style w:type="paragraph" w:customStyle="1" w:styleId="237B9D74331C0A4CB7374AD7ACB3EBC3">
    <w:name w:val="237B9D74331C0A4CB7374AD7ACB3EBC3"/>
    <w:rsid w:val="00B43FF8"/>
  </w:style>
  <w:style w:type="paragraph" w:customStyle="1" w:styleId="38C053FD5E50364F885C602370427B63">
    <w:name w:val="38C053FD5E50364F885C602370427B63"/>
    <w:rsid w:val="00B43FF8"/>
  </w:style>
  <w:style w:type="paragraph" w:customStyle="1" w:styleId="E1CF6C8B750D27459269A11F8DE30F89">
    <w:name w:val="E1CF6C8B750D27459269A11F8DE30F89"/>
    <w:rsid w:val="00B43FF8"/>
  </w:style>
  <w:style w:type="paragraph" w:customStyle="1" w:styleId="D4BC0BAA90519546A5B1B60C387D444F">
    <w:name w:val="D4BC0BAA90519546A5B1B60C387D444F"/>
    <w:rsid w:val="00B43FF8"/>
  </w:style>
  <w:style w:type="paragraph" w:customStyle="1" w:styleId="BB1660F89AD16F46A19D9486BDE4C540">
    <w:name w:val="BB1660F89AD16F46A19D9486BDE4C540"/>
    <w:rsid w:val="00B43FF8"/>
  </w:style>
  <w:style w:type="paragraph" w:customStyle="1" w:styleId="51590E3CC1D9CF498CC1DB47D13597D5">
    <w:name w:val="51590E3CC1D9CF498CC1DB47D13597D5"/>
    <w:rsid w:val="00B43FF8"/>
  </w:style>
  <w:style w:type="paragraph" w:customStyle="1" w:styleId="97197CDBB36AE24AB8EDE00FF8CA524F">
    <w:name w:val="97197CDBB36AE24AB8EDE00FF8CA524F"/>
    <w:rsid w:val="00B43FF8"/>
  </w:style>
  <w:style w:type="paragraph" w:customStyle="1" w:styleId="C1A5E0F117D3FA4DA9439AF5C720D55C">
    <w:name w:val="C1A5E0F117D3FA4DA9439AF5C720D55C"/>
    <w:rsid w:val="00B43FF8"/>
  </w:style>
  <w:style w:type="paragraph" w:customStyle="1" w:styleId="789D73CC95771D41A635607EA0B13B5F">
    <w:name w:val="789D73CC95771D41A635607EA0B13B5F"/>
    <w:rsid w:val="00B43FF8"/>
  </w:style>
  <w:style w:type="paragraph" w:customStyle="1" w:styleId="23DD4754A857334A99345E980E7290B7">
    <w:name w:val="23DD4754A857334A99345E980E7290B7"/>
    <w:rsid w:val="00B43FF8"/>
  </w:style>
  <w:style w:type="paragraph" w:customStyle="1" w:styleId="6FA025872987B642ADC58F97B4189E85">
    <w:name w:val="6FA025872987B642ADC58F97B4189E85"/>
    <w:rsid w:val="00B43FF8"/>
  </w:style>
  <w:style w:type="paragraph" w:customStyle="1" w:styleId="859C86E9574BA04185EE4BAD7688D0B9">
    <w:name w:val="859C86E9574BA04185EE4BAD7688D0B9"/>
    <w:rsid w:val="00B43FF8"/>
  </w:style>
  <w:style w:type="paragraph" w:customStyle="1" w:styleId="38F99ADEC55109419461EC7EC995A498">
    <w:name w:val="38F99ADEC55109419461EC7EC995A498"/>
    <w:rsid w:val="00B43FF8"/>
  </w:style>
  <w:style w:type="paragraph" w:customStyle="1" w:styleId="00361362F757BE49ACD931E0D3660158">
    <w:name w:val="00361362F757BE49ACD931E0D3660158"/>
    <w:rsid w:val="00B43FF8"/>
  </w:style>
  <w:style w:type="paragraph" w:customStyle="1" w:styleId="2599579E73BE434AA1CF863C339DB40F">
    <w:name w:val="2599579E73BE434AA1CF863C339DB40F"/>
    <w:rsid w:val="00B43FF8"/>
  </w:style>
  <w:style w:type="paragraph" w:customStyle="1" w:styleId="76AAAC7C6F24FB4686CFD792D721E828">
    <w:name w:val="76AAAC7C6F24FB4686CFD792D721E828"/>
    <w:rsid w:val="00B43FF8"/>
  </w:style>
  <w:style w:type="paragraph" w:customStyle="1" w:styleId="5E709B3ED5A7E046BA87C89F96538028">
    <w:name w:val="5E709B3ED5A7E046BA87C89F96538028"/>
    <w:rsid w:val="00B43FF8"/>
  </w:style>
  <w:style w:type="paragraph" w:customStyle="1" w:styleId="36EDF717028F444CAAE4DF3C8DEBAE3B">
    <w:name w:val="36EDF717028F444CAAE4DF3C8DEBAE3B"/>
    <w:rsid w:val="00B43FF8"/>
  </w:style>
  <w:style w:type="paragraph" w:customStyle="1" w:styleId="2A67E8EDA462EE41919541D7D26BF476">
    <w:name w:val="2A67E8EDA462EE41919541D7D26BF476"/>
    <w:rsid w:val="00B43FF8"/>
  </w:style>
  <w:style w:type="paragraph" w:customStyle="1" w:styleId="EA5CB5AD00F47B49A40B6A237972A859">
    <w:name w:val="EA5CB5AD00F47B49A40B6A237972A859"/>
    <w:rsid w:val="00B43FF8"/>
  </w:style>
  <w:style w:type="paragraph" w:customStyle="1" w:styleId="1A4C21C0EBEF5B49AB6EA0900737480F">
    <w:name w:val="1A4C21C0EBEF5B49AB6EA0900737480F"/>
    <w:rsid w:val="00B43FF8"/>
  </w:style>
  <w:style w:type="paragraph" w:customStyle="1" w:styleId="0FBD3ABAB6502F4EA0D7C70987FB1FA5">
    <w:name w:val="0FBD3ABAB6502F4EA0D7C70987FB1FA5"/>
    <w:rsid w:val="00B43FF8"/>
  </w:style>
  <w:style w:type="paragraph" w:customStyle="1" w:styleId="C177DF110BD29E4CA22B148552999929">
    <w:name w:val="C177DF110BD29E4CA22B148552999929"/>
    <w:rsid w:val="00B43FF8"/>
  </w:style>
  <w:style w:type="paragraph" w:customStyle="1" w:styleId="532B0EBBB8C5A24A8A9A640C8C779AE6">
    <w:name w:val="532B0EBBB8C5A24A8A9A640C8C779AE6"/>
    <w:rsid w:val="00B43FF8"/>
  </w:style>
  <w:style w:type="paragraph" w:customStyle="1" w:styleId="8506EBB4866E6B4591929FA8BFCE43A5">
    <w:name w:val="8506EBB4866E6B4591929FA8BFCE43A5"/>
    <w:rsid w:val="00DF1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79C36F7-B681-C846-8392-7BA8614CC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tf03982351_win32.dotx</Template>
  <TotalTime>71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Examine Movie Dataset</vt:lpstr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Examine Movie Dataset
Deepti V. Khandagale
G # G01353007
AIT 580 DL4</dc:title>
  <dc:subject/>
  <dc:creator>Shirish Pandagare</dc:creator>
  <cp:keywords/>
  <dc:description/>
  <cp:lastModifiedBy>Deepti Vijay Khandagale</cp:lastModifiedBy>
  <cp:revision>3</cp:revision>
  <cp:lastPrinted>2022-02-09T05:23:00Z</cp:lastPrinted>
  <dcterms:created xsi:type="dcterms:W3CDTF">2022-02-08T04:56:00Z</dcterms:created>
  <dcterms:modified xsi:type="dcterms:W3CDTF">2022-02-09T05:23:00Z</dcterms:modified>
</cp:coreProperties>
</file>